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DE4D7" w14:textId="77777777" w:rsidR="00600BB7" w:rsidRDefault="00600BB7" w:rsidP="00600BB7">
      <w:pPr>
        <w:rPr>
          <w:lang w:val="pt-BR"/>
        </w:rPr>
      </w:pPr>
    </w:p>
    <w:p w14:paraId="28C10E1C" w14:textId="77777777" w:rsidR="00600BB7" w:rsidRDefault="00600BB7" w:rsidP="00600BB7">
      <w:pPr>
        <w:rPr>
          <w:lang w:val="pt-BR"/>
        </w:rPr>
      </w:pPr>
    </w:p>
    <w:p w14:paraId="11470158" w14:textId="77777777" w:rsidR="00600BB7" w:rsidRDefault="00600BB7" w:rsidP="00600BB7">
      <w:pPr>
        <w:rPr>
          <w:lang w:val="pt-BR"/>
        </w:rPr>
      </w:pPr>
    </w:p>
    <w:p w14:paraId="6C0B5725" w14:textId="77777777" w:rsidR="00600BB7" w:rsidRDefault="00600BB7" w:rsidP="00600BB7">
      <w:pPr>
        <w:rPr>
          <w:lang w:val="pt-BR"/>
        </w:rPr>
      </w:pPr>
    </w:p>
    <w:p w14:paraId="0A1B1FE7" w14:textId="77777777" w:rsidR="00600BB7" w:rsidRDefault="00600BB7" w:rsidP="00600BB7">
      <w:pPr>
        <w:rPr>
          <w:lang w:val="pt-BR"/>
        </w:rPr>
      </w:pPr>
    </w:p>
    <w:p w14:paraId="4DA3A554" w14:textId="77777777" w:rsidR="00600BB7" w:rsidRDefault="00711E83" w:rsidP="00600BB7">
      <w:pPr>
        <w:rPr>
          <w:lang w:val="pt-BR"/>
        </w:rPr>
      </w:pPr>
      <w:r w:rsidRPr="00711E83"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695EF580" wp14:editId="365AEE9D">
            <wp:simplePos x="0" y="0"/>
            <wp:positionH relativeFrom="column">
              <wp:posOffset>3971925</wp:posOffset>
            </wp:positionH>
            <wp:positionV relativeFrom="paragraph">
              <wp:posOffset>119380</wp:posOffset>
            </wp:positionV>
            <wp:extent cx="1915200" cy="2098800"/>
            <wp:effectExtent l="0" t="0" r="8890" b="0"/>
            <wp:wrapTight wrapText="bothSides">
              <wp:wrapPolygon edited="0">
                <wp:start x="0" y="0"/>
                <wp:lineTo x="0" y="21371"/>
                <wp:lineTo x="21485" y="21371"/>
                <wp:lineTo x="21485" y="0"/>
                <wp:lineTo x="0" y="0"/>
              </wp:wrapPolygon>
            </wp:wrapTight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200" cy="2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A5B23" w14:textId="77777777" w:rsidR="00600BB7" w:rsidRDefault="00600BB7" w:rsidP="00600BB7">
      <w:pPr>
        <w:rPr>
          <w:lang w:val="pt-BR"/>
        </w:rPr>
      </w:pPr>
    </w:p>
    <w:p w14:paraId="1A571C78" w14:textId="77777777" w:rsidR="00620A29" w:rsidRDefault="00620A29" w:rsidP="00600BB7">
      <w:pPr>
        <w:rPr>
          <w:lang w:val="pt-BR"/>
        </w:rPr>
      </w:pPr>
    </w:p>
    <w:p w14:paraId="1AEBD767" w14:textId="77777777" w:rsidR="00620A29" w:rsidRDefault="00620A29" w:rsidP="00600BB7">
      <w:pPr>
        <w:rPr>
          <w:lang w:val="pt-BR"/>
        </w:rPr>
      </w:pPr>
    </w:p>
    <w:p w14:paraId="64B3398C" w14:textId="77777777" w:rsidR="00620A29" w:rsidRDefault="00620A29" w:rsidP="00600BB7">
      <w:pPr>
        <w:rPr>
          <w:lang w:val="pt-BR"/>
        </w:rPr>
      </w:pPr>
    </w:p>
    <w:p w14:paraId="4AB3935D" w14:textId="77777777" w:rsidR="00600BB7" w:rsidRDefault="00600BB7" w:rsidP="00600BB7">
      <w:pPr>
        <w:rPr>
          <w:lang w:val="pt-BR"/>
        </w:rPr>
      </w:pPr>
    </w:p>
    <w:p w14:paraId="66293904" w14:textId="77777777" w:rsidR="00600BB7" w:rsidRDefault="00600BB7" w:rsidP="00600BB7">
      <w:pPr>
        <w:rPr>
          <w:lang w:val="pt-BR"/>
        </w:rPr>
      </w:pPr>
    </w:p>
    <w:p w14:paraId="567D2D50" w14:textId="77777777" w:rsidR="00600BB7" w:rsidRDefault="00600BB7" w:rsidP="00600BB7">
      <w:pPr>
        <w:rPr>
          <w:lang w:val="pt-BR"/>
        </w:rPr>
      </w:pPr>
    </w:p>
    <w:p w14:paraId="1B402E41" w14:textId="77777777" w:rsidR="00600BB7" w:rsidRDefault="00600BB7" w:rsidP="00600BB7">
      <w:pPr>
        <w:rPr>
          <w:lang w:val="pt-BR"/>
        </w:rPr>
      </w:pPr>
    </w:p>
    <w:p w14:paraId="083B4570" w14:textId="77777777" w:rsidR="00600BB7" w:rsidRDefault="00600BB7" w:rsidP="00600BB7">
      <w:pPr>
        <w:rPr>
          <w:lang w:val="pt-BR"/>
        </w:rPr>
      </w:pPr>
    </w:p>
    <w:p w14:paraId="64E39AA6" w14:textId="77777777" w:rsidR="00600BB7" w:rsidRDefault="00600BB7" w:rsidP="00600BB7">
      <w:pPr>
        <w:rPr>
          <w:lang w:val="pt-BR"/>
        </w:rPr>
      </w:pPr>
    </w:p>
    <w:p w14:paraId="0AB0BEA8" w14:textId="77777777" w:rsidR="00600BB7" w:rsidRDefault="00600BB7" w:rsidP="00600BB7">
      <w:pPr>
        <w:rPr>
          <w:lang w:val="pt-BR"/>
        </w:rPr>
      </w:pPr>
    </w:p>
    <w:p w14:paraId="398ED92C" w14:textId="77777777" w:rsidR="00600BB7" w:rsidRDefault="00600BB7" w:rsidP="00600BB7">
      <w:pPr>
        <w:rPr>
          <w:lang w:val="pt-BR"/>
        </w:rPr>
      </w:pPr>
    </w:p>
    <w:p w14:paraId="382E31EB" w14:textId="77777777" w:rsidR="003A41B7" w:rsidRDefault="003A41B7" w:rsidP="00600BB7">
      <w:pPr>
        <w:rPr>
          <w:lang w:val="pt-BR"/>
        </w:rPr>
      </w:pPr>
    </w:p>
    <w:p w14:paraId="5F3DE268" w14:textId="77777777" w:rsidR="003A41B7" w:rsidRDefault="003A41B7" w:rsidP="00600BB7">
      <w:pPr>
        <w:rPr>
          <w:lang w:val="pt-BR"/>
        </w:rPr>
      </w:pPr>
    </w:p>
    <w:p w14:paraId="6423880B" w14:textId="77777777" w:rsidR="006D0164" w:rsidRPr="00A4765C" w:rsidRDefault="00973F4C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425C1C" w:rsidRPr="00A4765C">
        <w:rPr>
          <w:lang w:val="pt-BR"/>
        </w:rPr>
        <w:t>&lt;Nome do Projeto&gt;</w:t>
      </w:r>
      <w:r>
        <w:rPr>
          <w:lang w:val="pt-BR"/>
        </w:rPr>
        <w:fldChar w:fldCharType="end"/>
      </w:r>
    </w:p>
    <w:p w14:paraId="42270D26" w14:textId="77777777" w:rsidR="00D304B5" w:rsidRPr="00A4765C" w:rsidRDefault="00D304B5" w:rsidP="00D304B5">
      <w:pPr>
        <w:rPr>
          <w:lang w:val="pt-BR"/>
        </w:rPr>
      </w:pPr>
    </w:p>
    <w:p w14:paraId="6F304E02" w14:textId="77777777" w:rsidR="00676108" w:rsidRPr="00A4765C" w:rsidRDefault="00DF513C" w:rsidP="005464F2">
      <w:pPr>
        <w:pStyle w:val="Ttulo"/>
        <w:jc w:val="right"/>
        <w:rPr>
          <w:lang w:val="pt-BR"/>
        </w:rPr>
      </w:pPr>
      <w:r>
        <w:rPr>
          <w:lang w:val="pt-BR"/>
        </w:rPr>
        <w:t>Especificação de Sistema</w:t>
      </w:r>
    </w:p>
    <w:p w14:paraId="2B2D8F73" w14:textId="77777777" w:rsidR="00D304B5" w:rsidRPr="00A4765C" w:rsidRDefault="00D304B5" w:rsidP="00D304B5">
      <w:pPr>
        <w:rPr>
          <w:lang w:val="pt-BR"/>
        </w:rPr>
      </w:pPr>
    </w:p>
    <w:p w14:paraId="0DE4F7D6" w14:textId="57AD67F8" w:rsidR="006D0164" w:rsidRPr="00A4765C" w:rsidRDefault="00B96DF7">
      <w:pPr>
        <w:pStyle w:val="Ttulo"/>
        <w:jc w:val="right"/>
        <w:rPr>
          <w:lang w:val="pt-BR"/>
        </w:rPr>
      </w:pPr>
      <w:proofErr w:type="spellStart"/>
      <w:r>
        <w:rPr>
          <w:lang w:val="pt-BR"/>
        </w:rPr>
        <w:t>EasyRecycle</w:t>
      </w:r>
      <w:proofErr w:type="spellEnd"/>
    </w:p>
    <w:p w14:paraId="2404840B" w14:textId="77777777" w:rsidR="00D304B5" w:rsidRPr="00A4765C" w:rsidRDefault="00D304B5" w:rsidP="00D304B5">
      <w:pPr>
        <w:rPr>
          <w:lang w:val="pt-BR"/>
        </w:rPr>
      </w:pPr>
    </w:p>
    <w:p w14:paraId="5C4A4F6B" w14:textId="5DC37250" w:rsidR="006D0164" w:rsidRPr="00A4765C" w:rsidRDefault="005A599C">
      <w:pPr>
        <w:pStyle w:val="Ttulo"/>
        <w:jc w:val="right"/>
        <w:rPr>
          <w:sz w:val="28"/>
          <w:szCs w:val="28"/>
          <w:lang w:val="pt-BR"/>
        </w:rPr>
      </w:pPr>
      <w:r w:rsidRPr="00A4765C">
        <w:rPr>
          <w:sz w:val="28"/>
          <w:szCs w:val="28"/>
          <w:lang w:val="pt-BR"/>
        </w:rPr>
        <w:t>Versão 1.0</w:t>
      </w:r>
    </w:p>
    <w:p w14:paraId="29D5A945" w14:textId="77777777" w:rsidR="00B70F24" w:rsidRPr="00A4765C" w:rsidRDefault="00B70F24" w:rsidP="00B70F24">
      <w:pPr>
        <w:rPr>
          <w:lang w:val="pt-BR"/>
        </w:rPr>
      </w:pPr>
    </w:p>
    <w:p w14:paraId="04CB770A" w14:textId="77777777" w:rsidR="00B70F24" w:rsidRPr="00A4765C" w:rsidRDefault="00B70F24" w:rsidP="00B70F24">
      <w:pPr>
        <w:rPr>
          <w:lang w:val="pt-BR"/>
        </w:rPr>
      </w:pPr>
    </w:p>
    <w:p w14:paraId="0CA26C3D" w14:textId="77777777" w:rsidR="00B70F24" w:rsidRPr="00A4765C" w:rsidRDefault="00B70F24" w:rsidP="00B70F24">
      <w:pPr>
        <w:rPr>
          <w:lang w:val="pt-BR"/>
        </w:rPr>
      </w:pPr>
    </w:p>
    <w:p w14:paraId="759718E2" w14:textId="77777777" w:rsidR="00B70F24" w:rsidRDefault="00B70F24" w:rsidP="00B70F24">
      <w:pPr>
        <w:rPr>
          <w:lang w:val="pt-BR"/>
        </w:rPr>
      </w:pPr>
    </w:p>
    <w:p w14:paraId="5E3622C3" w14:textId="77777777" w:rsidR="00C66241" w:rsidRPr="00A4765C" w:rsidRDefault="00C66241" w:rsidP="00B70F24">
      <w:pPr>
        <w:rPr>
          <w:lang w:val="pt-BR"/>
        </w:rPr>
      </w:pPr>
    </w:p>
    <w:p w14:paraId="40A28645" w14:textId="77777777" w:rsidR="00B70F24" w:rsidRPr="00A4765C" w:rsidRDefault="00B70F24" w:rsidP="00B70F24">
      <w:pPr>
        <w:rPr>
          <w:lang w:val="pt-BR"/>
        </w:rPr>
      </w:pPr>
    </w:p>
    <w:p w14:paraId="3605DBC2" w14:textId="77777777" w:rsidR="003A41B7" w:rsidRPr="00A4765C" w:rsidRDefault="003A41B7" w:rsidP="00B70F24">
      <w:pPr>
        <w:rPr>
          <w:lang w:val="pt-BR"/>
        </w:rPr>
      </w:pPr>
    </w:p>
    <w:p w14:paraId="62704347" w14:textId="77777777" w:rsidR="00C66241" w:rsidRPr="00C66241" w:rsidRDefault="00C66241" w:rsidP="00C66241">
      <w:pPr>
        <w:jc w:val="right"/>
        <w:rPr>
          <w:rFonts w:ascii="Arial" w:hAnsi="Arial"/>
          <w:b/>
          <w:bCs/>
          <w:sz w:val="24"/>
          <w:szCs w:val="24"/>
          <w:lang w:val="pt-BR"/>
        </w:rPr>
      </w:pPr>
      <w:r w:rsidRPr="00C66241">
        <w:rPr>
          <w:rFonts w:ascii="Arial" w:hAnsi="Arial"/>
          <w:b/>
          <w:bCs/>
          <w:sz w:val="24"/>
          <w:szCs w:val="24"/>
          <w:lang w:val="pt-BR"/>
        </w:rPr>
        <w:t>Andrey De Freitas Souza</w:t>
      </w:r>
    </w:p>
    <w:p w14:paraId="07D1F887" w14:textId="77777777" w:rsidR="00C66241" w:rsidRPr="00C66241" w:rsidRDefault="00C66241" w:rsidP="00C66241">
      <w:pPr>
        <w:jc w:val="right"/>
        <w:rPr>
          <w:rFonts w:ascii="Arial" w:hAnsi="Arial"/>
          <w:b/>
          <w:bCs/>
          <w:sz w:val="24"/>
          <w:szCs w:val="24"/>
          <w:lang w:val="pt-BR"/>
        </w:rPr>
      </w:pPr>
      <w:r w:rsidRPr="00C66241">
        <w:rPr>
          <w:rFonts w:ascii="Arial" w:hAnsi="Arial"/>
          <w:b/>
          <w:bCs/>
          <w:sz w:val="24"/>
          <w:szCs w:val="24"/>
          <w:lang w:val="pt-BR"/>
        </w:rPr>
        <w:t xml:space="preserve">Erick Garcia </w:t>
      </w:r>
      <w:proofErr w:type="spellStart"/>
      <w:r w:rsidRPr="00C66241">
        <w:rPr>
          <w:rFonts w:ascii="Arial" w:hAnsi="Arial"/>
          <w:b/>
          <w:bCs/>
          <w:sz w:val="24"/>
          <w:szCs w:val="24"/>
          <w:lang w:val="pt-BR"/>
        </w:rPr>
        <w:t>Andrighetti</w:t>
      </w:r>
      <w:proofErr w:type="spellEnd"/>
    </w:p>
    <w:p w14:paraId="1D37FE94" w14:textId="77777777" w:rsidR="00C66241" w:rsidRPr="00C66241" w:rsidRDefault="00C66241" w:rsidP="00C66241">
      <w:pPr>
        <w:jc w:val="right"/>
        <w:rPr>
          <w:rFonts w:ascii="Arial" w:hAnsi="Arial"/>
          <w:b/>
          <w:bCs/>
          <w:sz w:val="24"/>
          <w:szCs w:val="24"/>
          <w:lang w:val="pt-BR"/>
        </w:rPr>
      </w:pPr>
      <w:r w:rsidRPr="00C66241">
        <w:rPr>
          <w:rFonts w:ascii="Arial" w:hAnsi="Arial"/>
          <w:b/>
          <w:bCs/>
          <w:sz w:val="24"/>
          <w:szCs w:val="24"/>
          <w:lang w:val="pt-BR"/>
        </w:rPr>
        <w:t>Gabrielle Garcia Paz</w:t>
      </w:r>
    </w:p>
    <w:p w14:paraId="082E3BB3" w14:textId="77777777" w:rsidR="00C66241" w:rsidRPr="00C66241" w:rsidRDefault="00C66241" w:rsidP="00C66241">
      <w:pPr>
        <w:jc w:val="right"/>
        <w:rPr>
          <w:rFonts w:ascii="Arial" w:hAnsi="Arial"/>
          <w:b/>
          <w:bCs/>
          <w:sz w:val="24"/>
          <w:szCs w:val="24"/>
          <w:lang w:val="pt-BR"/>
        </w:rPr>
      </w:pPr>
      <w:r w:rsidRPr="00C66241">
        <w:rPr>
          <w:rFonts w:ascii="Arial" w:hAnsi="Arial"/>
          <w:b/>
          <w:bCs/>
          <w:sz w:val="24"/>
          <w:szCs w:val="24"/>
          <w:lang w:val="pt-BR"/>
        </w:rPr>
        <w:t xml:space="preserve">Giovanna </w:t>
      </w:r>
      <w:proofErr w:type="spellStart"/>
      <w:r w:rsidRPr="00C66241">
        <w:rPr>
          <w:rFonts w:ascii="Arial" w:hAnsi="Arial"/>
          <w:b/>
          <w:bCs/>
          <w:sz w:val="24"/>
          <w:szCs w:val="24"/>
          <w:lang w:val="pt-BR"/>
        </w:rPr>
        <w:t>Kunioshi</w:t>
      </w:r>
      <w:proofErr w:type="spellEnd"/>
    </w:p>
    <w:p w14:paraId="70B503E3" w14:textId="77777777" w:rsidR="00C66241" w:rsidRPr="00C66241" w:rsidRDefault="00C66241" w:rsidP="00C66241">
      <w:pPr>
        <w:jc w:val="right"/>
        <w:rPr>
          <w:rFonts w:ascii="Arial" w:hAnsi="Arial"/>
          <w:b/>
          <w:bCs/>
          <w:sz w:val="24"/>
          <w:szCs w:val="24"/>
          <w:lang w:val="pt-BR"/>
        </w:rPr>
      </w:pPr>
      <w:r w:rsidRPr="00C66241">
        <w:rPr>
          <w:rFonts w:ascii="Arial" w:hAnsi="Arial"/>
          <w:b/>
          <w:bCs/>
          <w:sz w:val="24"/>
          <w:szCs w:val="24"/>
          <w:lang w:val="pt-BR"/>
        </w:rPr>
        <w:t>Gustavo Vicente Domingues</w:t>
      </w:r>
    </w:p>
    <w:p w14:paraId="6B630EB4" w14:textId="77777777" w:rsidR="00C66241" w:rsidRPr="00C66241" w:rsidRDefault="00C66241" w:rsidP="00C66241">
      <w:pPr>
        <w:jc w:val="right"/>
        <w:rPr>
          <w:rFonts w:ascii="Arial" w:hAnsi="Arial"/>
          <w:b/>
          <w:bCs/>
          <w:sz w:val="24"/>
          <w:szCs w:val="24"/>
          <w:lang w:val="pt-BR"/>
        </w:rPr>
      </w:pPr>
      <w:r w:rsidRPr="00C66241">
        <w:rPr>
          <w:rFonts w:ascii="Arial" w:hAnsi="Arial"/>
          <w:b/>
          <w:bCs/>
          <w:sz w:val="24"/>
          <w:szCs w:val="24"/>
          <w:lang w:val="pt-BR"/>
        </w:rPr>
        <w:t>Kevin Rodrigues Garcia</w:t>
      </w:r>
    </w:p>
    <w:p w14:paraId="5237F751" w14:textId="77777777" w:rsidR="00C66241" w:rsidRPr="00C66241" w:rsidRDefault="00C66241" w:rsidP="00C66241">
      <w:pPr>
        <w:jc w:val="right"/>
        <w:rPr>
          <w:rFonts w:ascii="Arial" w:hAnsi="Arial"/>
          <w:b/>
          <w:bCs/>
          <w:sz w:val="24"/>
          <w:szCs w:val="24"/>
          <w:lang w:val="pt-BR"/>
        </w:rPr>
      </w:pPr>
      <w:r w:rsidRPr="00C66241">
        <w:rPr>
          <w:rFonts w:ascii="Arial" w:hAnsi="Arial"/>
          <w:b/>
          <w:bCs/>
          <w:sz w:val="24"/>
          <w:szCs w:val="24"/>
          <w:lang w:val="pt-BR"/>
        </w:rPr>
        <w:t>Leonardo Souza Borda</w:t>
      </w:r>
    </w:p>
    <w:p w14:paraId="4817B5DE" w14:textId="77777777" w:rsidR="00C66241" w:rsidRPr="00C66241" w:rsidRDefault="00C66241" w:rsidP="00C66241">
      <w:pPr>
        <w:jc w:val="right"/>
        <w:rPr>
          <w:rFonts w:ascii="Arial" w:hAnsi="Arial"/>
          <w:b/>
          <w:bCs/>
          <w:sz w:val="24"/>
          <w:szCs w:val="24"/>
          <w:lang w:val="pt-BR"/>
        </w:rPr>
      </w:pPr>
      <w:r w:rsidRPr="00C66241">
        <w:rPr>
          <w:rFonts w:ascii="Arial" w:hAnsi="Arial"/>
          <w:b/>
          <w:bCs/>
          <w:sz w:val="24"/>
          <w:szCs w:val="24"/>
          <w:lang w:val="pt-BR"/>
        </w:rPr>
        <w:t>Pedro Henrique Marques da Silva</w:t>
      </w:r>
    </w:p>
    <w:p w14:paraId="558C799F" w14:textId="77777777" w:rsidR="003A41B7" w:rsidRPr="00A4765C" w:rsidRDefault="003A41B7" w:rsidP="003A41B7">
      <w:pPr>
        <w:rPr>
          <w:lang w:val="pt-BR"/>
        </w:rPr>
      </w:pPr>
    </w:p>
    <w:p w14:paraId="0922AD9E" w14:textId="77777777" w:rsidR="003A41B7" w:rsidRPr="00A4765C" w:rsidRDefault="003A41B7" w:rsidP="003A41B7">
      <w:pPr>
        <w:rPr>
          <w:lang w:val="pt-BR"/>
        </w:rPr>
      </w:pPr>
    </w:p>
    <w:p w14:paraId="126B4C9C" w14:textId="77777777" w:rsidR="003A41B7" w:rsidRPr="00A4765C" w:rsidRDefault="003A41B7" w:rsidP="003A41B7">
      <w:pPr>
        <w:rPr>
          <w:lang w:val="pt-BR"/>
        </w:rPr>
      </w:pPr>
    </w:p>
    <w:p w14:paraId="3966B7B7" w14:textId="77777777" w:rsidR="003A41B7" w:rsidRPr="00A4765C" w:rsidRDefault="003A41B7" w:rsidP="003A41B7">
      <w:pPr>
        <w:rPr>
          <w:lang w:val="pt-BR"/>
        </w:rPr>
      </w:pPr>
    </w:p>
    <w:p w14:paraId="34A2C66A" w14:textId="77777777" w:rsidR="003A41B7" w:rsidRPr="00A4765C" w:rsidRDefault="003A41B7" w:rsidP="003A41B7">
      <w:pPr>
        <w:rPr>
          <w:lang w:val="pt-BR"/>
        </w:rPr>
      </w:pPr>
    </w:p>
    <w:p w14:paraId="63A2AFAA" w14:textId="77777777" w:rsidR="006D0164" w:rsidRPr="00A4765C" w:rsidRDefault="005A599C">
      <w:pPr>
        <w:pStyle w:val="Ttulo"/>
        <w:rPr>
          <w:lang w:val="pt-BR"/>
        </w:rPr>
      </w:pPr>
      <w:r w:rsidRPr="00A4765C"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D0164" w:rsidRPr="00A4765C" w14:paraId="05E793C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A00D2" w14:textId="77777777" w:rsidR="006D0164" w:rsidRPr="00A4765C" w:rsidRDefault="005A599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A4765C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E5FFE" w14:textId="77777777" w:rsidR="006D0164" w:rsidRPr="00A4765C" w:rsidRDefault="005A599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A4765C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555BC" w14:textId="77777777" w:rsidR="006D0164" w:rsidRPr="00A4765C" w:rsidRDefault="005A599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A4765C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6EB8F" w14:textId="77777777" w:rsidR="006D0164" w:rsidRPr="00A4765C" w:rsidRDefault="005A599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A4765C">
              <w:rPr>
                <w:b/>
                <w:bCs/>
                <w:lang w:val="pt-BR"/>
              </w:rPr>
              <w:t>Autor</w:t>
            </w:r>
          </w:p>
        </w:tc>
      </w:tr>
      <w:tr w:rsidR="006D0164" w:rsidRPr="00A4765C" w14:paraId="4529138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5C4F4" w14:textId="77777777" w:rsidR="00EE195C" w:rsidRDefault="00EE195C">
            <w:pPr>
              <w:pStyle w:val="Tabletext"/>
              <w:rPr>
                <w:lang w:val="pt-BR"/>
              </w:rPr>
            </w:pPr>
          </w:p>
          <w:p w14:paraId="201C45E8" w14:textId="613E0DD6" w:rsidR="006D0164" w:rsidRPr="00A4765C" w:rsidRDefault="00C6624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10/04/2025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B0F12" w14:textId="77777777" w:rsidR="00EE195C" w:rsidRDefault="00EE195C">
            <w:pPr>
              <w:pStyle w:val="Tabletext"/>
              <w:rPr>
                <w:lang w:val="pt-BR"/>
              </w:rPr>
            </w:pPr>
          </w:p>
          <w:p w14:paraId="77B2933E" w14:textId="67021A62" w:rsidR="006D0164" w:rsidRPr="00A4765C" w:rsidRDefault="00C6624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7BA0C" w14:textId="2B61EE5C" w:rsidR="006D0164" w:rsidRPr="00A4765C" w:rsidRDefault="00C6624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Estruturação inicial do tópico 1 ao </w:t>
            </w:r>
            <w:proofErr w:type="gramStart"/>
            <w:r w:rsidR="00EE195C">
              <w:rPr>
                <w:lang w:val="pt-BR"/>
              </w:rPr>
              <w:t>2,inclusão</w:t>
            </w:r>
            <w:proofErr w:type="gramEnd"/>
            <w:r w:rsidR="00EE195C">
              <w:rPr>
                <w:lang w:val="pt-BR"/>
              </w:rPr>
              <w:t xml:space="preserve"> das informações referentes aos integrantes do projeto, professores, disciplinas e dos requisitos do projeto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277A1" w14:textId="77777777" w:rsidR="00EE195C" w:rsidRDefault="00EE195C">
            <w:pPr>
              <w:pStyle w:val="Tabletext"/>
              <w:rPr>
                <w:lang w:val="pt-BR"/>
              </w:rPr>
            </w:pPr>
          </w:p>
          <w:p w14:paraId="41391009" w14:textId="068181F0" w:rsidR="006D0164" w:rsidRPr="00A4765C" w:rsidRDefault="00C6624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Andrey de Freitas Souza</w:t>
            </w:r>
          </w:p>
        </w:tc>
      </w:tr>
      <w:tr w:rsidR="006D0164" w:rsidRPr="00A4765C" w14:paraId="2B1FA29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E9E85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43FEA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4C78D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85A5E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</w:tr>
      <w:tr w:rsidR="006D0164" w:rsidRPr="00A4765C" w14:paraId="0D09395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D378B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8D4A5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28F3D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DF412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</w:tr>
      <w:tr w:rsidR="006D0164" w:rsidRPr="00A4765C" w14:paraId="2142579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ABB64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3C8EB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F8DD4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0C92B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</w:tr>
    </w:tbl>
    <w:p w14:paraId="0926A442" w14:textId="77777777" w:rsidR="006D0164" w:rsidRPr="00A4765C" w:rsidRDefault="006D0164">
      <w:pPr>
        <w:pStyle w:val="Corpodetexto"/>
        <w:rPr>
          <w:lang w:val="pt-BR"/>
        </w:rPr>
      </w:pPr>
    </w:p>
    <w:p w14:paraId="2A782323" w14:textId="77777777" w:rsidR="006D0164" w:rsidRPr="00A4765C" w:rsidRDefault="005A599C">
      <w:pPr>
        <w:pStyle w:val="Ttulo"/>
        <w:rPr>
          <w:lang w:val="pt-BR"/>
        </w:rPr>
      </w:pPr>
      <w:r w:rsidRPr="00A4765C">
        <w:rPr>
          <w:lang w:val="pt-BR"/>
        </w:rPr>
        <w:br w:type="page"/>
      </w:r>
      <w:r w:rsidRPr="00A4765C">
        <w:rPr>
          <w:lang w:val="pt-BR"/>
        </w:rPr>
        <w:lastRenderedPageBreak/>
        <w:t>Índice Analítico</w:t>
      </w:r>
    </w:p>
    <w:p w14:paraId="08F55880" w14:textId="5801A85B" w:rsidR="00F05C21" w:rsidRDefault="00017B11">
      <w:pPr>
        <w:pStyle w:val="Sumrio1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A4765C">
        <w:rPr>
          <w:lang w:val="pt-BR"/>
        </w:rPr>
        <w:fldChar w:fldCharType="begin"/>
      </w:r>
      <w:r w:rsidR="005A599C" w:rsidRPr="00A4765C">
        <w:rPr>
          <w:lang w:val="pt-BR"/>
        </w:rPr>
        <w:instrText xml:space="preserve"> TOC \o "1-3" </w:instrText>
      </w:r>
      <w:r w:rsidRPr="00A4765C">
        <w:rPr>
          <w:lang w:val="pt-BR"/>
        </w:rPr>
        <w:fldChar w:fldCharType="separate"/>
      </w:r>
      <w:r w:rsidR="00F05C21">
        <w:rPr>
          <w:noProof/>
        </w:rPr>
        <w:t>1.</w:t>
      </w:r>
      <w:r w:rsidR="00F05C21"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="00F05C21">
        <w:rPr>
          <w:noProof/>
        </w:rPr>
        <w:t>Identificação</w:t>
      </w:r>
      <w:r w:rsidR="00F05C21">
        <w:rPr>
          <w:noProof/>
        </w:rPr>
        <w:tab/>
      </w:r>
      <w:r w:rsidR="00F05C21">
        <w:rPr>
          <w:noProof/>
        </w:rPr>
        <w:fldChar w:fldCharType="begin"/>
      </w:r>
      <w:r w:rsidR="00F05C21">
        <w:rPr>
          <w:noProof/>
        </w:rPr>
        <w:instrText xml:space="preserve"> PAGEREF _Toc196243655 \h </w:instrText>
      </w:r>
      <w:r w:rsidR="00F05C21">
        <w:rPr>
          <w:noProof/>
        </w:rPr>
      </w:r>
      <w:r w:rsidR="00F05C21">
        <w:rPr>
          <w:noProof/>
        </w:rPr>
        <w:fldChar w:fldCharType="separate"/>
      </w:r>
      <w:r w:rsidR="00F05C21">
        <w:rPr>
          <w:noProof/>
        </w:rPr>
        <w:t>4</w:t>
      </w:r>
      <w:r w:rsidR="00F05C21">
        <w:rPr>
          <w:noProof/>
        </w:rPr>
        <w:fldChar w:fldCharType="end"/>
      </w:r>
    </w:p>
    <w:p w14:paraId="4750CC6A" w14:textId="2F7DC049" w:rsidR="00F05C21" w:rsidRDefault="00F05C21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>
        <w:rPr>
          <w:noProof/>
        </w:rPr>
        <w:t>Nome e RA: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_Toc196243656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BED4E7" w14:textId="6C0C0632" w:rsidR="00F05C21" w:rsidRDefault="00F05C21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AC264E">
        <w:rPr>
          <w:i/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>
        <w:rPr>
          <w:noProof/>
        </w:rPr>
        <w:t>Turma: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_Toc196243657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FA65F5" w14:textId="59B34AD4" w:rsidR="00F05C21" w:rsidRDefault="00F05C21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>
        <w:rPr>
          <w:noProof/>
        </w:rPr>
        <w:t>Professor: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_Toc196243658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2618C8" w14:textId="0E4F36ED" w:rsidR="00F05C21" w:rsidRDefault="00F05C21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>
        <w:rPr>
          <w:noProof/>
        </w:rPr>
        <w:t>Disciplinas envolvidas: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_Toc196243659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91AB03" w14:textId="1DF2EAB7" w:rsidR="00F05C21" w:rsidRDefault="00F05C21">
      <w:pPr>
        <w:pStyle w:val="Sumrio3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lang w:val="pt-BR"/>
        </w:rPr>
        <w:t>1.4.1</w:t>
      </w:r>
      <w:r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lang w:val="pt-BR"/>
        </w:rPr>
        <w:t>Modelos, métodos e técnicas da engenharia de software:</w:t>
      </w:r>
      <w:r w:rsidRPr="00F05C21">
        <w:rPr>
          <w:lang w:val="pt-BR"/>
        </w:rPr>
        <w:tab/>
      </w:r>
      <w:r>
        <w:fldChar w:fldCharType="begin"/>
      </w:r>
      <w:r w:rsidRPr="00F05C21">
        <w:rPr>
          <w:lang w:val="pt-BR"/>
        </w:rPr>
        <w:instrText xml:space="preserve"> PAGEREF _Toc196243660 \h </w:instrText>
      </w:r>
      <w:r>
        <w:fldChar w:fldCharType="separate"/>
      </w:r>
      <w:r w:rsidRPr="00F05C21">
        <w:rPr>
          <w:lang w:val="pt-BR"/>
        </w:rPr>
        <w:t>4</w:t>
      </w:r>
      <w:r>
        <w:fldChar w:fldCharType="end"/>
      </w:r>
    </w:p>
    <w:p w14:paraId="385A83C2" w14:textId="1393824D" w:rsidR="00F05C21" w:rsidRDefault="00F05C21">
      <w:pPr>
        <w:pStyle w:val="Sumrio3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lang w:val="pt-BR"/>
        </w:rPr>
        <w:t>1.4.2</w:t>
      </w:r>
      <w:r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lang w:val="pt-BR"/>
        </w:rPr>
        <w:t>Gestão e qualidade de software:</w:t>
      </w:r>
      <w:r w:rsidRPr="00F05C21">
        <w:rPr>
          <w:lang w:val="pt-BR"/>
        </w:rPr>
        <w:tab/>
      </w:r>
      <w:r>
        <w:fldChar w:fldCharType="begin"/>
      </w:r>
      <w:r w:rsidRPr="00F05C21">
        <w:rPr>
          <w:lang w:val="pt-BR"/>
        </w:rPr>
        <w:instrText xml:space="preserve"> PAGEREF _Toc196243661 \h </w:instrText>
      </w:r>
      <w:r>
        <w:fldChar w:fldCharType="separate"/>
      </w:r>
      <w:r w:rsidRPr="00F05C21">
        <w:rPr>
          <w:lang w:val="pt-BR"/>
        </w:rPr>
        <w:t>4</w:t>
      </w:r>
      <w:r>
        <w:fldChar w:fldCharType="end"/>
      </w:r>
    </w:p>
    <w:p w14:paraId="037D7203" w14:textId="5828FF71" w:rsidR="00F05C21" w:rsidRDefault="00F05C21">
      <w:pPr>
        <w:pStyle w:val="Sumrio1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noProof/>
          <w:lang w:val="pt-BR"/>
        </w:rPr>
        <w:t>Especificação Geral do Sistema.</w:t>
      </w:r>
      <w:r w:rsidRPr="00F05C21">
        <w:rPr>
          <w:noProof/>
          <w:lang w:val="pt-BR"/>
        </w:rPr>
        <w:tab/>
      </w:r>
      <w:r>
        <w:rPr>
          <w:noProof/>
        </w:rPr>
        <w:fldChar w:fldCharType="begin"/>
      </w:r>
      <w:r w:rsidRPr="00F05C21">
        <w:rPr>
          <w:noProof/>
          <w:lang w:val="pt-BR"/>
        </w:rPr>
        <w:instrText xml:space="preserve"> PAGEREF _Toc196243662 \h </w:instrText>
      </w:r>
      <w:r>
        <w:rPr>
          <w:noProof/>
        </w:rPr>
      </w:r>
      <w:r>
        <w:rPr>
          <w:noProof/>
        </w:rPr>
        <w:fldChar w:fldCharType="separate"/>
      </w:r>
      <w:r w:rsidRPr="00F05C21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E8B89F8" w14:textId="62CDB52A" w:rsidR="00F05C21" w:rsidRDefault="00F05C21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noProof/>
          <w:lang w:val="pt-BR"/>
        </w:rPr>
        <w:t>Escopo</w:t>
      </w:r>
      <w:r w:rsidRPr="00F05C21">
        <w:rPr>
          <w:noProof/>
          <w:lang w:val="pt-BR"/>
        </w:rPr>
        <w:tab/>
      </w:r>
      <w:r>
        <w:rPr>
          <w:noProof/>
        </w:rPr>
        <w:fldChar w:fldCharType="begin"/>
      </w:r>
      <w:r w:rsidRPr="00F05C21">
        <w:rPr>
          <w:noProof/>
          <w:lang w:val="pt-BR"/>
        </w:rPr>
        <w:instrText xml:space="preserve"> PAGEREF _Toc196243663 \h </w:instrText>
      </w:r>
      <w:r>
        <w:rPr>
          <w:noProof/>
        </w:rPr>
      </w:r>
      <w:r>
        <w:rPr>
          <w:noProof/>
        </w:rPr>
        <w:fldChar w:fldCharType="separate"/>
      </w:r>
      <w:r w:rsidRPr="00F05C21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A38E7BA" w14:textId="1712B5E1" w:rsidR="00F05C21" w:rsidRDefault="00F05C21">
      <w:pPr>
        <w:pStyle w:val="Sumrio3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lang w:val="pt-BR"/>
        </w:rPr>
        <w:t>2.1.1</w:t>
      </w:r>
      <w:r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lang w:val="pt-BR"/>
        </w:rPr>
        <w:t>Componentes Internos:</w:t>
      </w:r>
      <w:r w:rsidRPr="00F05C21">
        <w:rPr>
          <w:lang w:val="pt-BR"/>
        </w:rPr>
        <w:tab/>
      </w:r>
      <w:r>
        <w:fldChar w:fldCharType="begin"/>
      </w:r>
      <w:r w:rsidRPr="00F05C21">
        <w:rPr>
          <w:lang w:val="pt-BR"/>
        </w:rPr>
        <w:instrText xml:space="preserve"> PAGEREF _Toc196243664 \h </w:instrText>
      </w:r>
      <w:r>
        <w:fldChar w:fldCharType="separate"/>
      </w:r>
      <w:r w:rsidRPr="00F05C21">
        <w:rPr>
          <w:lang w:val="pt-BR"/>
        </w:rPr>
        <w:t>5</w:t>
      </w:r>
      <w:r>
        <w:fldChar w:fldCharType="end"/>
      </w:r>
    </w:p>
    <w:p w14:paraId="041EB57F" w14:textId="36DA9DD2" w:rsidR="00F05C21" w:rsidRDefault="00F05C21">
      <w:pPr>
        <w:pStyle w:val="Sumrio3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lang w:val="pt-BR"/>
        </w:rPr>
        <w:t>2.1.2</w:t>
      </w:r>
      <w:r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lang w:val="pt-BR"/>
        </w:rPr>
        <w:t>Módulo de autenticação e gerenciamento de usuários</w:t>
      </w:r>
      <w:r w:rsidRPr="00F05C21">
        <w:rPr>
          <w:lang w:val="pt-BR"/>
        </w:rPr>
        <w:tab/>
      </w:r>
      <w:r>
        <w:fldChar w:fldCharType="begin"/>
      </w:r>
      <w:r w:rsidRPr="00F05C21">
        <w:rPr>
          <w:lang w:val="pt-BR"/>
        </w:rPr>
        <w:instrText xml:space="preserve"> PAGEREF _Toc196243665 \h </w:instrText>
      </w:r>
      <w:r>
        <w:fldChar w:fldCharType="separate"/>
      </w:r>
      <w:r w:rsidRPr="00F05C21">
        <w:rPr>
          <w:lang w:val="pt-BR"/>
        </w:rPr>
        <w:t>5</w:t>
      </w:r>
      <w:r>
        <w:fldChar w:fldCharType="end"/>
      </w:r>
    </w:p>
    <w:p w14:paraId="29258455" w14:textId="6AC6BB8E" w:rsidR="00F05C21" w:rsidRDefault="00F05C21">
      <w:pPr>
        <w:pStyle w:val="Sumrio3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lang w:val="pt-BR"/>
        </w:rPr>
        <w:t>2.1.3</w:t>
      </w:r>
      <w:r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lang w:val="pt-BR"/>
        </w:rPr>
        <w:t>Componentes Externos:</w:t>
      </w:r>
      <w:r w:rsidRPr="00F05C21">
        <w:rPr>
          <w:lang w:val="pt-BR"/>
        </w:rPr>
        <w:tab/>
      </w:r>
      <w:r>
        <w:fldChar w:fldCharType="begin"/>
      </w:r>
      <w:r w:rsidRPr="00F05C21">
        <w:rPr>
          <w:lang w:val="pt-BR"/>
        </w:rPr>
        <w:instrText xml:space="preserve"> PAGEREF _Toc196243666 \h </w:instrText>
      </w:r>
      <w:r>
        <w:fldChar w:fldCharType="separate"/>
      </w:r>
      <w:r w:rsidRPr="00F05C21">
        <w:rPr>
          <w:lang w:val="pt-BR"/>
        </w:rPr>
        <w:t>5</w:t>
      </w:r>
      <w:r>
        <w:fldChar w:fldCharType="end"/>
      </w:r>
    </w:p>
    <w:p w14:paraId="1F527764" w14:textId="780EED7F" w:rsidR="00F05C21" w:rsidRDefault="00F05C21">
      <w:pPr>
        <w:pStyle w:val="Sumrio3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lang w:val="pt-BR"/>
        </w:rPr>
        <w:t>2.1.4</w:t>
      </w:r>
      <w:r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lang w:val="pt-BR"/>
        </w:rPr>
        <w:t>Hardware:</w:t>
      </w:r>
      <w:r w:rsidRPr="00F05C21">
        <w:rPr>
          <w:lang w:val="pt-BR"/>
        </w:rPr>
        <w:tab/>
      </w:r>
      <w:r>
        <w:fldChar w:fldCharType="begin"/>
      </w:r>
      <w:r w:rsidRPr="00F05C21">
        <w:rPr>
          <w:lang w:val="pt-BR"/>
        </w:rPr>
        <w:instrText xml:space="preserve"> PAGEREF _Toc196243667 \h </w:instrText>
      </w:r>
      <w:r>
        <w:fldChar w:fldCharType="separate"/>
      </w:r>
      <w:r w:rsidRPr="00F05C21">
        <w:rPr>
          <w:lang w:val="pt-BR"/>
        </w:rPr>
        <w:t>5</w:t>
      </w:r>
      <w:r>
        <w:fldChar w:fldCharType="end"/>
      </w:r>
    </w:p>
    <w:p w14:paraId="39BAE7E2" w14:textId="4DF1BB96" w:rsidR="00F05C21" w:rsidRDefault="00F05C21">
      <w:pPr>
        <w:pStyle w:val="Sumrio3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lang w:val="pt-BR"/>
        </w:rPr>
        <w:t>2.1.5</w:t>
      </w:r>
      <w:r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lang w:val="pt-BR"/>
        </w:rPr>
        <w:t>Software:</w:t>
      </w:r>
      <w:r w:rsidRPr="00F05C21">
        <w:rPr>
          <w:lang w:val="pt-BR"/>
        </w:rPr>
        <w:tab/>
      </w:r>
      <w:r>
        <w:fldChar w:fldCharType="begin"/>
      </w:r>
      <w:r w:rsidRPr="00F05C21">
        <w:rPr>
          <w:lang w:val="pt-BR"/>
        </w:rPr>
        <w:instrText xml:space="preserve"> PAGEREF _Toc196243668 \h </w:instrText>
      </w:r>
      <w:r>
        <w:fldChar w:fldCharType="separate"/>
      </w:r>
      <w:r w:rsidRPr="00F05C21">
        <w:rPr>
          <w:lang w:val="pt-BR"/>
        </w:rPr>
        <w:t>5</w:t>
      </w:r>
      <w:r>
        <w:fldChar w:fldCharType="end"/>
      </w:r>
    </w:p>
    <w:p w14:paraId="525E978D" w14:textId="568C9EC2" w:rsidR="00F05C21" w:rsidRDefault="00F05C21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noProof/>
          <w:lang w:val="pt-BR"/>
        </w:rPr>
        <w:t>Descrição dos requisitos de usuário.</w:t>
      </w:r>
      <w:r w:rsidRPr="00F05C21">
        <w:rPr>
          <w:noProof/>
          <w:lang w:val="pt-BR"/>
        </w:rPr>
        <w:tab/>
      </w:r>
      <w:r>
        <w:rPr>
          <w:noProof/>
        </w:rPr>
        <w:fldChar w:fldCharType="begin"/>
      </w:r>
      <w:r w:rsidRPr="00F05C21">
        <w:rPr>
          <w:noProof/>
          <w:lang w:val="pt-BR"/>
        </w:rPr>
        <w:instrText xml:space="preserve"> PAGEREF _Toc196243669 \h </w:instrText>
      </w:r>
      <w:r>
        <w:rPr>
          <w:noProof/>
        </w:rPr>
      </w:r>
      <w:r>
        <w:rPr>
          <w:noProof/>
        </w:rPr>
        <w:fldChar w:fldCharType="separate"/>
      </w:r>
      <w:r w:rsidRPr="00F05C21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1E8DCE2" w14:textId="1CCD5625" w:rsidR="00F05C21" w:rsidRDefault="00F05C21">
      <w:pPr>
        <w:pStyle w:val="Sumrio3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lang w:val="pt-BR"/>
        </w:rPr>
        <w:t>2.2.1</w:t>
      </w:r>
      <w:r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lang w:val="pt-BR"/>
        </w:rPr>
        <w:t>Breve Descrição</w:t>
      </w:r>
      <w:r w:rsidRPr="00F05C21">
        <w:rPr>
          <w:lang w:val="pt-BR"/>
        </w:rPr>
        <w:tab/>
      </w:r>
      <w:r>
        <w:fldChar w:fldCharType="begin"/>
      </w:r>
      <w:r w:rsidRPr="00F05C21">
        <w:rPr>
          <w:lang w:val="pt-BR"/>
        </w:rPr>
        <w:instrText xml:space="preserve"> PAGEREF _Toc196243670 \h </w:instrText>
      </w:r>
      <w:r>
        <w:fldChar w:fldCharType="separate"/>
      </w:r>
      <w:r w:rsidRPr="00F05C21">
        <w:rPr>
          <w:lang w:val="pt-BR"/>
        </w:rPr>
        <w:t>5</w:t>
      </w:r>
      <w:r>
        <w:fldChar w:fldCharType="end"/>
      </w:r>
    </w:p>
    <w:p w14:paraId="2D6E89B8" w14:textId="2DDF70A1" w:rsidR="00F05C21" w:rsidRDefault="00F05C21">
      <w:pPr>
        <w:pStyle w:val="Sumrio3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lang w:val="pt-BR"/>
        </w:rPr>
        <w:t>2.2.2</w:t>
      </w:r>
      <w:r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lang w:val="pt-BR"/>
        </w:rPr>
        <w:t>Requisitos do produto</w:t>
      </w:r>
      <w:r w:rsidRPr="00F05C21">
        <w:rPr>
          <w:lang w:val="pt-BR"/>
        </w:rPr>
        <w:tab/>
      </w:r>
      <w:r>
        <w:fldChar w:fldCharType="begin"/>
      </w:r>
      <w:r w:rsidRPr="00F05C21">
        <w:rPr>
          <w:lang w:val="pt-BR"/>
        </w:rPr>
        <w:instrText xml:space="preserve"> PAGEREF _Toc196243671 \h </w:instrText>
      </w:r>
      <w:r>
        <w:fldChar w:fldCharType="separate"/>
      </w:r>
      <w:r w:rsidRPr="00F05C21">
        <w:rPr>
          <w:lang w:val="pt-BR"/>
        </w:rPr>
        <w:t>6</w:t>
      </w:r>
      <w:r>
        <w:fldChar w:fldCharType="end"/>
      </w:r>
    </w:p>
    <w:p w14:paraId="04A6137E" w14:textId="5D9A3118" w:rsidR="00F05C21" w:rsidRDefault="00F05C21">
      <w:pPr>
        <w:pStyle w:val="Sumrio1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noProof/>
          <w:lang w:val="pt-BR"/>
        </w:rPr>
        <w:t>Distribuição das Funcionalidades (Modelagem).</w:t>
      </w:r>
      <w:r w:rsidRPr="00F05C21">
        <w:rPr>
          <w:noProof/>
          <w:lang w:val="pt-BR"/>
        </w:rPr>
        <w:tab/>
      </w:r>
      <w:r>
        <w:rPr>
          <w:noProof/>
        </w:rPr>
        <w:fldChar w:fldCharType="begin"/>
      </w:r>
      <w:r w:rsidRPr="00F05C21">
        <w:rPr>
          <w:noProof/>
          <w:lang w:val="pt-BR"/>
        </w:rPr>
        <w:instrText xml:space="preserve"> PAGEREF _Toc196243672 \h </w:instrText>
      </w:r>
      <w:r>
        <w:rPr>
          <w:noProof/>
        </w:rPr>
      </w:r>
      <w:r>
        <w:rPr>
          <w:noProof/>
        </w:rPr>
        <w:fldChar w:fldCharType="separate"/>
      </w:r>
      <w:r w:rsidRPr="00F05C21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72466C5D" w14:textId="40B6486E" w:rsidR="00F05C21" w:rsidRDefault="00F05C21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noProof/>
          <w:lang w:val="pt-BR"/>
        </w:rPr>
        <w:t>Funcionalidades do Sistema</w:t>
      </w:r>
      <w:r w:rsidRPr="00F05C21">
        <w:rPr>
          <w:noProof/>
          <w:lang w:val="pt-BR"/>
        </w:rPr>
        <w:tab/>
      </w:r>
      <w:r>
        <w:rPr>
          <w:noProof/>
        </w:rPr>
        <w:fldChar w:fldCharType="begin"/>
      </w:r>
      <w:r w:rsidRPr="00F05C21">
        <w:rPr>
          <w:noProof/>
          <w:lang w:val="pt-BR"/>
        </w:rPr>
        <w:instrText xml:space="preserve"> PAGEREF _Toc196243673 \h </w:instrText>
      </w:r>
      <w:r>
        <w:rPr>
          <w:noProof/>
        </w:rPr>
      </w:r>
      <w:r>
        <w:rPr>
          <w:noProof/>
        </w:rPr>
        <w:fldChar w:fldCharType="separate"/>
      </w:r>
      <w:r w:rsidRPr="00F05C21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12B81058" w14:textId="09B3FC14" w:rsidR="00F05C21" w:rsidRDefault="00F05C21">
      <w:pPr>
        <w:pStyle w:val="Sumrio3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lang w:val="pt-BR"/>
        </w:rPr>
        <w:t>3.1.1</w:t>
      </w:r>
      <w:r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lang w:val="pt-BR"/>
        </w:rPr>
        <w:t>Descrição da Funcionalidade-1 do Sistema</w:t>
      </w:r>
      <w:r w:rsidRPr="00F05C21">
        <w:rPr>
          <w:lang w:val="pt-BR"/>
        </w:rPr>
        <w:tab/>
      </w:r>
      <w:r>
        <w:fldChar w:fldCharType="begin"/>
      </w:r>
      <w:r w:rsidRPr="00F05C21">
        <w:rPr>
          <w:lang w:val="pt-BR"/>
        </w:rPr>
        <w:instrText xml:space="preserve"> PAGEREF _Toc196243674 \h </w:instrText>
      </w:r>
      <w:r>
        <w:fldChar w:fldCharType="separate"/>
      </w:r>
      <w:r w:rsidRPr="00F05C21">
        <w:rPr>
          <w:lang w:val="pt-BR"/>
        </w:rPr>
        <w:t>8</w:t>
      </w:r>
      <w:r>
        <w:fldChar w:fldCharType="end"/>
      </w:r>
    </w:p>
    <w:p w14:paraId="3A57AA74" w14:textId="7CA7FA2B" w:rsidR="00F05C21" w:rsidRDefault="00F05C21">
      <w:pPr>
        <w:pStyle w:val="Sumrio3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lang w:val="pt-BR"/>
        </w:rPr>
        <w:t>3.1.2</w:t>
      </w:r>
      <w:r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lang w:val="pt-BR"/>
        </w:rPr>
        <w:t>Descrição da Funcionalidade-2 do Sistema</w:t>
      </w:r>
      <w:r w:rsidRPr="00F05C21">
        <w:rPr>
          <w:lang w:val="pt-BR"/>
        </w:rPr>
        <w:tab/>
      </w:r>
      <w:r>
        <w:fldChar w:fldCharType="begin"/>
      </w:r>
      <w:r w:rsidRPr="00F05C21">
        <w:rPr>
          <w:lang w:val="pt-BR"/>
        </w:rPr>
        <w:instrText xml:space="preserve"> PAGEREF _Toc196243675 \h </w:instrText>
      </w:r>
      <w:r>
        <w:fldChar w:fldCharType="separate"/>
      </w:r>
      <w:r w:rsidRPr="00F05C21">
        <w:rPr>
          <w:lang w:val="pt-BR"/>
        </w:rPr>
        <w:t>8</w:t>
      </w:r>
      <w:r>
        <w:fldChar w:fldCharType="end"/>
      </w:r>
    </w:p>
    <w:p w14:paraId="5032FD9B" w14:textId="3F1F7C1E" w:rsidR="00F05C21" w:rsidRDefault="00F05C21">
      <w:pPr>
        <w:pStyle w:val="Sumrio1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noProof/>
          <w:lang w:val="pt-BR"/>
        </w:rPr>
        <w:t>Representação Gráfica do Software.</w:t>
      </w:r>
      <w:r w:rsidRPr="00F05C21">
        <w:rPr>
          <w:noProof/>
          <w:lang w:val="pt-BR"/>
        </w:rPr>
        <w:tab/>
      </w:r>
      <w:r>
        <w:rPr>
          <w:noProof/>
        </w:rPr>
        <w:fldChar w:fldCharType="begin"/>
      </w:r>
      <w:r w:rsidRPr="00F05C21">
        <w:rPr>
          <w:noProof/>
          <w:lang w:val="pt-BR"/>
        </w:rPr>
        <w:instrText xml:space="preserve"> PAGEREF _Toc196243676 \h </w:instrText>
      </w:r>
      <w:r>
        <w:rPr>
          <w:noProof/>
        </w:rPr>
      </w:r>
      <w:r>
        <w:rPr>
          <w:noProof/>
        </w:rPr>
        <w:fldChar w:fldCharType="separate"/>
      </w:r>
      <w:r w:rsidRPr="00F05C21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4F37F880" w14:textId="43855F1E" w:rsidR="00F05C21" w:rsidRDefault="00F05C21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noProof/>
          <w:lang w:val="pt-BR"/>
        </w:rPr>
        <w:t>Diagrama de Casos de Uso</w:t>
      </w:r>
      <w:r w:rsidRPr="00F05C21">
        <w:rPr>
          <w:noProof/>
          <w:lang w:val="pt-BR"/>
        </w:rPr>
        <w:tab/>
      </w:r>
      <w:r>
        <w:rPr>
          <w:noProof/>
        </w:rPr>
        <w:fldChar w:fldCharType="begin"/>
      </w:r>
      <w:r w:rsidRPr="00F05C21">
        <w:rPr>
          <w:noProof/>
          <w:lang w:val="pt-BR"/>
        </w:rPr>
        <w:instrText xml:space="preserve"> PAGEREF _Toc196243677 \h </w:instrText>
      </w:r>
      <w:r>
        <w:rPr>
          <w:noProof/>
        </w:rPr>
      </w:r>
      <w:r>
        <w:rPr>
          <w:noProof/>
        </w:rPr>
        <w:fldChar w:fldCharType="separate"/>
      </w:r>
      <w:r w:rsidRPr="00F05C21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3145347F" w14:textId="7A9DAC82" w:rsidR="00F05C21" w:rsidRDefault="00F05C21">
      <w:pPr>
        <w:pStyle w:val="Sumrio3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lang w:val="pt-BR"/>
        </w:rPr>
        <w:t>4.1.1</w:t>
      </w:r>
      <w:r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lang w:val="pt-BR"/>
        </w:rPr>
        <w:t>Especificação do Caso de Uso-1</w:t>
      </w:r>
      <w:r w:rsidRPr="00F05C21">
        <w:rPr>
          <w:lang w:val="pt-BR"/>
        </w:rPr>
        <w:tab/>
      </w:r>
      <w:r>
        <w:fldChar w:fldCharType="begin"/>
      </w:r>
      <w:r w:rsidRPr="00F05C21">
        <w:rPr>
          <w:lang w:val="pt-BR"/>
        </w:rPr>
        <w:instrText xml:space="preserve"> PAGEREF _Toc196243678 \h </w:instrText>
      </w:r>
      <w:r>
        <w:fldChar w:fldCharType="separate"/>
      </w:r>
      <w:r w:rsidRPr="00F05C21">
        <w:rPr>
          <w:lang w:val="pt-BR"/>
        </w:rPr>
        <w:t>8</w:t>
      </w:r>
      <w:r>
        <w:fldChar w:fldCharType="end"/>
      </w:r>
    </w:p>
    <w:p w14:paraId="46FBB87D" w14:textId="63D776DE" w:rsidR="00F05C21" w:rsidRDefault="00F05C21">
      <w:pPr>
        <w:pStyle w:val="Sumrio3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lang w:val="pt-BR"/>
        </w:rPr>
        <w:t>4.1.2</w:t>
      </w:r>
      <w:r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lang w:val="pt-BR"/>
        </w:rPr>
        <w:t>Especificação do Caso de Uso-2</w:t>
      </w:r>
      <w:r w:rsidRPr="00F05C21">
        <w:rPr>
          <w:lang w:val="pt-BR"/>
        </w:rPr>
        <w:tab/>
      </w:r>
      <w:r>
        <w:fldChar w:fldCharType="begin"/>
      </w:r>
      <w:r w:rsidRPr="00F05C21">
        <w:rPr>
          <w:lang w:val="pt-BR"/>
        </w:rPr>
        <w:instrText xml:space="preserve"> PAGEREF _Toc196243679 \h </w:instrText>
      </w:r>
      <w:r>
        <w:fldChar w:fldCharType="separate"/>
      </w:r>
      <w:r w:rsidRPr="00F05C21">
        <w:rPr>
          <w:lang w:val="pt-BR"/>
        </w:rPr>
        <w:t>8</w:t>
      </w:r>
      <w:r>
        <w:fldChar w:fldCharType="end"/>
      </w:r>
    </w:p>
    <w:p w14:paraId="41E170C5" w14:textId="5B2B402E" w:rsidR="00F05C21" w:rsidRDefault="00F05C21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noProof/>
          <w:lang w:val="pt-BR"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noProof/>
          <w:lang w:val="pt-BR"/>
        </w:rPr>
        <w:t>Diagrama de Classes.</w:t>
      </w:r>
      <w:r w:rsidRPr="00F05C21">
        <w:rPr>
          <w:noProof/>
          <w:lang w:val="pt-BR"/>
        </w:rPr>
        <w:tab/>
      </w:r>
      <w:r>
        <w:rPr>
          <w:noProof/>
        </w:rPr>
        <w:fldChar w:fldCharType="begin"/>
      </w:r>
      <w:r w:rsidRPr="00F05C21">
        <w:rPr>
          <w:noProof/>
          <w:lang w:val="pt-BR"/>
        </w:rPr>
        <w:instrText xml:space="preserve"> PAGEREF _Toc196243680 \h </w:instrText>
      </w:r>
      <w:r>
        <w:rPr>
          <w:noProof/>
        </w:rPr>
      </w:r>
      <w:r>
        <w:rPr>
          <w:noProof/>
        </w:rPr>
        <w:fldChar w:fldCharType="separate"/>
      </w:r>
      <w:r w:rsidRPr="00F05C21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00B01BD9" w14:textId="20677A55" w:rsidR="00F05C21" w:rsidRDefault="00F05C21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noProof/>
          <w:lang w:val="pt-BR"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noProof/>
          <w:lang w:val="pt-BR"/>
        </w:rPr>
        <w:t>Diagrama de Sequência.</w:t>
      </w:r>
      <w:r w:rsidRPr="00F05C21">
        <w:rPr>
          <w:noProof/>
          <w:lang w:val="pt-BR"/>
        </w:rPr>
        <w:tab/>
      </w:r>
      <w:r>
        <w:rPr>
          <w:noProof/>
        </w:rPr>
        <w:fldChar w:fldCharType="begin"/>
      </w:r>
      <w:r w:rsidRPr="00F05C21">
        <w:rPr>
          <w:noProof/>
          <w:lang w:val="pt-BR"/>
        </w:rPr>
        <w:instrText xml:space="preserve"> PAGEREF _Toc196243681 \h </w:instrText>
      </w:r>
      <w:r>
        <w:rPr>
          <w:noProof/>
        </w:rPr>
      </w:r>
      <w:r>
        <w:rPr>
          <w:noProof/>
        </w:rPr>
        <w:fldChar w:fldCharType="separate"/>
      </w:r>
      <w:r w:rsidRPr="00F05C21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7F2904FB" w14:textId="2B9AB6F7" w:rsidR="00F05C21" w:rsidRDefault="00F05C21">
      <w:pPr>
        <w:pStyle w:val="Sumrio3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lang w:val="pt-BR"/>
        </w:rPr>
        <w:t>4.3.1</w:t>
      </w:r>
      <w:r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lang w:val="pt-BR"/>
        </w:rPr>
        <w:t>Diagrama de Sequência-1.</w:t>
      </w:r>
      <w:r w:rsidRPr="00F05C21">
        <w:rPr>
          <w:lang w:val="pt-BR"/>
        </w:rPr>
        <w:tab/>
      </w:r>
      <w:r>
        <w:fldChar w:fldCharType="begin"/>
      </w:r>
      <w:r w:rsidRPr="00F05C21">
        <w:rPr>
          <w:lang w:val="pt-BR"/>
        </w:rPr>
        <w:instrText xml:space="preserve"> PAGEREF _Toc196243682 \h </w:instrText>
      </w:r>
      <w:r>
        <w:fldChar w:fldCharType="separate"/>
      </w:r>
      <w:r w:rsidRPr="00F05C21">
        <w:rPr>
          <w:lang w:val="pt-BR"/>
        </w:rPr>
        <w:t>8</w:t>
      </w:r>
      <w:r>
        <w:fldChar w:fldCharType="end"/>
      </w:r>
    </w:p>
    <w:p w14:paraId="63B11761" w14:textId="23DF8795" w:rsidR="00F05C21" w:rsidRDefault="00F05C21">
      <w:pPr>
        <w:pStyle w:val="Sumrio3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lang w:val="pt-BR"/>
        </w:rPr>
        <w:t>4.3.2</w:t>
      </w:r>
      <w:r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lang w:val="pt-BR"/>
        </w:rPr>
        <w:t>Diagrama de Sequência-2.</w:t>
      </w:r>
      <w:r w:rsidRPr="00F05C21">
        <w:rPr>
          <w:lang w:val="pt-BR"/>
        </w:rPr>
        <w:tab/>
      </w:r>
      <w:r>
        <w:fldChar w:fldCharType="begin"/>
      </w:r>
      <w:r w:rsidRPr="00F05C21">
        <w:rPr>
          <w:lang w:val="pt-BR"/>
        </w:rPr>
        <w:instrText xml:space="preserve"> PAGEREF _Toc196243683 \h </w:instrText>
      </w:r>
      <w:r>
        <w:fldChar w:fldCharType="separate"/>
      </w:r>
      <w:r w:rsidRPr="00F05C21">
        <w:rPr>
          <w:lang w:val="pt-BR"/>
        </w:rPr>
        <w:t>8</w:t>
      </w:r>
      <w:r>
        <w:fldChar w:fldCharType="end"/>
      </w:r>
    </w:p>
    <w:p w14:paraId="1BDAD5E8" w14:textId="5F4D61EF" w:rsidR="00F05C21" w:rsidRDefault="00F05C21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noProof/>
          <w:lang w:val="pt-BR"/>
        </w:rPr>
        <w:t>4.4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noProof/>
          <w:lang w:val="pt-BR"/>
        </w:rPr>
        <w:t>Diagrama de Comunicação/Colaboração.</w:t>
      </w:r>
      <w:r w:rsidRPr="00F05C21">
        <w:rPr>
          <w:noProof/>
          <w:lang w:val="pt-BR"/>
        </w:rPr>
        <w:tab/>
      </w:r>
      <w:r>
        <w:rPr>
          <w:noProof/>
        </w:rPr>
        <w:fldChar w:fldCharType="begin"/>
      </w:r>
      <w:r w:rsidRPr="00F05C21">
        <w:rPr>
          <w:noProof/>
          <w:lang w:val="pt-BR"/>
        </w:rPr>
        <w:instrText xml:space="preserve"> PAGEREF _Toc196243684 \h </w:instrText>
      </w:r>
      <w:r>
        <w:rPr>
          <w:noProof/>
        </w:rPr>
      </w:r>
      <w:r>
        <w:rPr>
          <w:noProof/>
        </w:rPr>
        <w:fldChar w:fldCharType="separate"/>
      </w:r>
      <w:r w:rsidRPr="00F05C21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354CEDD0" w14:textId="6398AA06" w:rsidR="00F05C21" w:rsidRDefault="00F05C21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noProof/>
          <w:lang w:val="pt-BR"/>
        </w:rPr>
        <w:t>4.5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noProof/>
          <w:lang w:val="pt-BR"/>
        </w:rPr>
        <w:t>Diagrama de Atividades.</w:t>
      </w:r>
      <w:r w:rsidRPr="00F05C21">
        <w:rPr>
          <w:noProof/>
          <w:lang w:val="pt-BR"/>
        </w:rPr>
        <w:tab/>
      </w:r>
      <w:r>
        <w:rPr>
          <w:noProof/>
        </w:rPr>
        <w:fldChar w:fldCharType="begin"/>
      </w:r>
      <w:r w:rsidRPr="00F05C21">
        <w:rPr>
          <w:noProof/>
          <w:lang w:val="pt-BR"/>
        </w:rPr>
        <w:instrText xml:space="preserve"> PAGEREF _Toc196243685 \h </w:instrText>
      </w:r>
      <w:r>
        <w:rPr>
          <w:noProof/>
        </w:rPr>
      </w:r>
      <w:r>
        <w:rPr>
          <w:noProof/>
        </w:rPr>
        <w:fldChar w:fldCharType="separate"/>
      </w:r>
      <w:r w:rsidRPr="00F05C21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634C17CE" w14:textId="756CC844" w:rsidR="00F05C21" w:rsidRDefault="00F05C21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noProof/>
          <w:lang w:val="pt-BR"/>
        </w:rPr>
        <w:t>4.6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noProof/>
          <w:lang w:val="pt-BR"/>
        </w:rPr>
        <w:t>Diagrama de Estados.</w:t>
      </w:r>
      <w:r w:rsidRPr="00F05C21">
        <w:rPr>
          <w:noProof/>
          <w:lang w:val="pt-BR"/>
        </w:rPr>
        <w:tab/>
      </w:r>
      <w:r>
        <w:rPr>
          <w:noProof/>
        </w:rPr>
        <w:fldChar w:fldCharType="begin"/>
      </w:r>
      <w:r w:rsidRPr="00F05C21">
        <w:rPr>
          <w:noProof/>
          <w:lang w:val="pt-BR"/>
        </w:rPr>
        <w:instrText xml:space="preserve"> PAGEREF _Toc196243686 \h </w:instrText>
      </w:r>
      <w:r>
        <w:rPr>
          <w:noProof/>
        </w:rPr>
      </w:r>
      <w:r>
        <w:rPr>
          <w:noProof/>
        </w:rPr>
        <w:fldChar w:fldCharType="separate"/>
      </w:r>
      <w:r w:rsidRPr="00F05C21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793A3278" w14:textId="4F0E6AF0" w:rsidR="00F05C21" w:rsidRDefault="00F05C21">
      <w:pPr>
        <w:pStyle w:val="Sumrio3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lang w:val="pt-BR"/>
        </w:rPr>
        <w:t>4.6.1</w:t>
      </w:r>
      <w:r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lang w:val="pt-BR"/>
        </w:rPr>
        <w:t>Diagrama de Estados da classe-x atributo-x.</w:t>
      </w:r>
      <w:r w:rsidRPr="00F05C21">
        <w:rPr>
          <w:lang w:val="pt-BR"/>
        </w:rPr>
        <w:tab/>
      </w:r>
      <w:r>
        <w:fldChar w:fldCharType="begin"/>
      </w:r>
      <w:r w:rsidRPr="00F05C21">
        <w:rPr>
          <w:lang w:val="pt-BR"/>
        </w:rPr>
        <w:instrText xml:space="preserve"> PAGEREF _Toc196243687 \h </w:instrText>
      </w:r>
      <w:r>
        <w:fldChar w:fldCharType="separate"/>
      </w:r>
      <w:r w:rsidRPr="00F05C21">
        <w:rPr>
          <w:lang w:val="pt-BR"/>
        </w:rPr>
        <w:t>9</w:t>
      </w:r>
      <w:r>
        <w:fldChar w:fldCharType="end"/>
      </w:r>
    </w:p>
    <w:p w14:paraId="48AF105E" w14:textId="21A9843A" w:rsidR="00F05C21" w:rsidRDefault="00F05C21">
      <w:pPr>
        <w:pStyle w:val="Sumrio3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lang w:val="pt-BR"/>
        </w:rPr>
        <w:t>4.6.2</w:t>
      </w:r>
      <w:r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lang w:val="pt-BR"/>
        </w:rPr>
        <w:t>Diagrama de Estados da classe-y atributo-y.</w:t>
      </w:r>
      <w:r w:rsidRPr="00F05C21">
        <w:rPr>
          <w:lang w:val="pt-BR"/>
        </w:rPr>
        <w:tab/>
      </w:r>
      <w:r>
        <w:fldChar w:fldCharType="begin"/>
      </w:r>
      <w:r w:rsidRPr="00F05C21">
        <w:rPr>
          <w:lang w:val="pt-BR"/>
        </w:rPr>
        <w:instrText xml:space="preserve"> PAGEREF _Toc196243688 \h </w:instrText>
      </w:r>
      <w:r>
        <w:fldChar w:fldCharType="separate"/>
      </w:r>
      <w:r w:rsidRPr="00F05C21">
        <w:rPr>
          <w:lang w:val="pt-BR"/>
        </w:rPr>
        <w:t>9</w:t>
      </w:r>
      <w:r>
        <w:fldChar w:fldCharType="end"/>
      </w:r>
    </w:p>
    <w:p w14:paraId="7F13B9D7" w14:textId="62C9CD0D" w:rsidR="00F05C21" w:rsidRDefault="00F05C21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noProof/>
          <w:lang w:val="pt-BR"/>
        </w:rPr>
        <w:t>4.7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noProof/>
          <w:lang w:val="pt-BR"/>
        </w:rPr>
        <w:t>Diagrama de Implementação.</w:t>
      </w:r>
      <w:r w:rsidRPr="00F05C21">
        <w:rPr>
          <w:noProof/>
          <w:lang w:val="pt-BR"/>
        </w:rPr>
        <w:tab/>
      </w:r>
      <w:r>
        <w:rPr>
          <w:noProof/>
        </w:rPr>
        <w:fldChar w:fldCharType="begin"/>
      </w:r>
      <w:r w:rsidRPr="00F05C21">
        <w:rPr>
          <w:noProof/>
          <w:lang w:val="pt-BR"/>
        </w:rPr>
        <w:instrText xml:space="preserve"> PAGEREF _Toc196243689 \h </w:instrText>
      </w:r>
      <w:r>
        <w:rPr>
          <w:noProof/>
        </w:rPr>
      </w:r>
      <w:r>
        <w:rPr>
          <w:noProof/>
        </w:rPr>
        <w:fldChar w:fldCharType="separate"/>
      </w:r>
      <w:r w:rsidRPr="00F05C21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32CD6930" w14:textId="71811CAA" w:rsidR="00F05C21" w:rsidRDefault="00F05C21">
      <w:pPr>
        <w:pStyle w:val="Sumrio3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lang w:val="pt-BR"/>
        </w:rPr>
        <w:t>4.7.1</w:t>
      </w:r>
      <w:r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lang w:val="pt-BR"/>
        </w:rPr>
        <w:t>Diagrama de Pacotes.</w:t>
      </w:r>
      <w:r w:rsidRPr="00F05C21">
        <w:rPr>
          <w:lang w:val="pt-BR"/>
        </w:rPr>
        <w:tab/>
      </w:r>
      <w:r>
        <w:fldChar w:fldCharType="begin"/>
      </w:r>
      <w:r w:rsidRPr="00F05C21">
        <w:rPr>
          <w:lang w:val="pt-BR"/>
        </w:rPr>
        <w:instrText xml:space="preserve"> PAGEREF _Toc196243690 \h </w:instrText>
      </w:r>
      <w:r>
        <w:fldChar w:fldCharType="separate"/>
      </w:r>
      <w:r w:rsidRPr="00F05C21">
        <w:rPr>
          <w:lang w:val="pt-BR"/>
        </w:rPr>
        <w:t>9</w:t>
      </w:r>
      <w:r>
        <w:fldChar w:fldCharType="end"/>
      </w:r>
    </w:p>
    <w:p w14:paraId="0D49287D" w14:textId="5E269BBD" w:rsidR="00F05C21" w:rsidRDefault="00F05C21">
      <w:pPr>
        <w:pStyle w:val="Sumrio3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lang w:val="pt-BR"/>
        </w:rPr>
        <w:t>4.7.2</w:t>
      </w:r>
      <w:r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lang w:val="pt-BR"/>
        </w:rPr>
        <w:t>Diagrama de Componentes.</w:t>
      </w:r>
      <w:r w:rsidRPr="00F05C21">
        <w:rPr>
          <w:lang w:val="pt-BR"/>
        </w:rPr>
        <w:tab/>
      </w:r>
      <w:r>
        <w:fldChar w:fldCharType="begin"/>
      </w:r>
      <w:r w:rsidRPr="00F05C21">
        <w:rPr>
          <w:lang w:val="pt-BR"/>
        </w:rPr>
        <w:instrText xml:space="preserve"> PAGEREF _Toc196243691 \h </w:instrText>
      </w:r>
      <w:r>
        <w:fldChar w:fldCharType="separate"/>
      </w:r>
      <w:r w:rsidRPr="00F05C21">
        <w:rPr>
          <w:lang w:val="pt-BR"/>
        </w:rPr>
        <w:t>9</w:t>
      </w:r>
      <w:r>
        <w:fldChar w:fldCharType="end"/>
      </w:r>
    </w:p>
    <w:p w14:paraId="4AA2F2EA" w14:textId="16DD6171" w:rsidR="00F05C21" w:rsidRDefault="00F05C21">
      <w:pPr>
        <w:pStyle w:val="Sumrio3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lang w:val="pt-BR"/>
        </w:rPr>
        <w:t>4.7.3</w:t>
      </w:r>
      <w:r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lang w:val="pt-BR"/>
        </w:rPr>
        <w:t>Diagrama de Implantação/Distribuição</w:t>
      </w:r>
      <w:r w:rsidRPr="00F05C21">
        <w:rPr>
          <w:lang w:val="pt-BR"/>
        </w:rPr>
        <w:tab/>
      </w:r>
      <w:r>
        <w:fldChar w:fldCharType="begin"/>
      </w:r>
      <w:r w:rsidRPr="00F05C21">
        <w:rPr>
          <w:lang w:val="pt-BR"/>
        </w:rPr>
        <w:instrText xml:space="preserve"> PAGEREF _Toc196243692 \h </w:instrText>
      </w:r>
      <w:r>
        <w:fldChar w:fldCharType="separate"/>
      </w:r>
      <w:r w:rsidRPr="00F05C21">
        <w:rPr>
          <w:lang w:val="pt-BR"/>
        </w:rPr>
        <w:t>9</w:t>
      </w:r>
      <w:r>
        <w:fldChar w:fldCharType="end"/>
      </w:r>
    </w:p>
    <w:p w14:paraId="684DDAFD" w14:textId="5CCF6D26" w:rsidR="00F05C21" w:rsidRDefault="00F05C21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noProof/>
          <w:lang w:val="pt-BR"/>
        </w:rPr>
        <w:t>4.8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noProof/>
          <w:lang w:val="pt-BR"/>
        </w:rPr>
        <w:t>Diagrama de Objetos.</w:t>
      </w:r>
      <w:r w:rsidRPr="00F05C21">
        <w:rPr>
          <w:noProof/>
          <w:lang w:val="pt-BR"/>
        </w:rPr>
        <w:tab/>
      </w:r>
      <w:r>
        <w:rPr>
          <w:noProof/>
        </w:rPr>
        <w:fldChar w:fldCharType="begin"/>
      </w:r>
      <w:r w:rsidRPr="00F05C21">
        <w:rPr>
          <w:noProof/>
          <w:lang w:val="pt-BR"/>
        </w:rPr>
        <w:instrText xml:space="preserve"> PAGEREF _Toc196243693 \h </w:instrText>
      </w:r>
      <w:r>
        <w:rPr>
          <w:noProof/>
        </w:rPr>
      </w:r>
      <w:r>
        <w:rPr>
          <w:noProof/>
        </w:rPr>
        <w:fldChar w:fldCharType="separate"/>
      </w:r>
      <w:r w:rsidRPr="00F05C21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0DD70FE7" w14:textId="0B2733B6" w:rsidR="00F05C21" w:rsidRDefault="00F05C21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noProof/>
          <w:lang w:val="pt-BR"/>
        </w:rPr>
        <w:t>4.9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noProof/>
          <w:lang w:val="pt-BR"/>
        </w:rPr>
        <w:t>Diagrama de Estrutura Composta.</w:t>
      </w:r>
      <w:r w:rsidRPr="00F05C21">
        <w:rPr>
          <w:noProof/>
          <w:lang w:val="pt-BR"/>
        </w:rPr>
        <w:tab/>
      </w:r>
      <w:r>
        <w:rPr>
          <w:noProof/>
        </w:rPr>
        <w:fldChar w:fldCharType="begin"/>
      </w:r>
      <w:r w:rsidRPr="00F05C21">
        <w:rPr>
          <w:noProof/>
          <w:lang w:val="pt-BR"/>
        </w:rPr>
        <w:instrText xml:space="preserve"> PAGEREF _Toc196243694 \h </w:instrText>
      </w:r>
      <w:r>
        <w:rPr>
          <w:noProof/>
        </w:rPr>
      </w:r>
      <w:r>
        <w:rPr>
          <w:noProof/>
        </w:rPr>
        <w:fldChar w:fldCharType="separate"/>
      </w:r>
      <w:r w:rsidRPr="00F05C21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0E89CB4A" w14:textId="32A0F0A7" w:rsidR="00F05C21" w:rsidRDefault="00F05C21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noProof/>
          <w:lang w:val="pt-BR"/>
        </w:rPr>
        <w:t>4.10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noProof/>
          <w:lang w:val="pt-BR"/>
        </w:rPr>
        <w:t>Diagrama de Interação Geral.</w:t>
      </w:r>
      <w:r w:rsidRPr="00F05C21">
        <w:rPr>
          <w:noProof/>
          <w:lang w:val="pt-BR"/>
        </w:rPr>
        <w:tab/>
      </w:r>
      <w:r>
        <w:rPr>
          <w:noProof/>
        </w:rPr>
        <w:fldChar w:fldCharType="begin"/>
      </w:r>
      <w:r w:rsidRPr="00F05C21">
        <w:rPr>
          <w:noProof/>
          <w:lang w:val="pt-BR"/>
        </w:rPr>
        <w:instrText xml:space="preserve"> PAGEREF _Toc196243695 \h </w:instrText>
      </w:r>
      <w:r>
        <w:rPr>
          <w:noProof/>
        </w:rPr>
      </w:r>
      <w:r>
        <w:rPr>
          <w:noProof/>
        </w:rPr>
        <w:fldChar w:fldCharType="separate"/>
      </w:r>
      <w:r w:rsidRPr="00F05C21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57489C77" w14:textId="4A87DD86" w:rsidR="00F05C21" w:rsidRDefault="00F05C21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F05C21">
        <w:rPr>
          <w:noProof/>
          <w:lang w:val="pt-BR"/>
        </w:rPr>
        <w:t>4.11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F05C21">
        <w:rPr>
          <w:noProof/>
          <w:lang w:val="pt-BR"/>
        </w:rPr>
        <w:t>Diagrama de Tempo ou Temporal.</w:t>
      </w:r>
      <w:r w:rsidRPr="00F05C21">
        <w:rPr>
          <w:noProof/>
          <w:lang w:val="pt-BR"/>
        </w:rPr>
        <w:tab/>
      </w:r>
      <w:r>
        <w:rPr>
          <w:noProof/>
        </w:rPr>
        <w:fldChar w:fldCharType="begin"/>
      </w:r>
      <w:r w:rsidRPr="00F05C21">
        <w:rPr>
          <w:noProof/>
          <w:lang w:val="pt-BR"/>
        </w:rPr>
        <w:instrText xml:space="preserve"> PAGEREF _Toc196243696 \h </w:instrText>
      </w:r>
      <w:r>
        <w:rPr>
          <w:noProof/>
        </w:rPr>
      </w:r>
      <w:r>
        <w:rPr>
          <w:noProof/>
        </w:rPr>
        <w:fldChar w:fldCharType="separate"/>
      </w:r>
      <w:r w:rsidRPr="00F05C21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5C35E968" w14:textId="17A75F1E" w:rsidR="004375EE" w:rsidRDefault="00017B11">
      <w:pPr>
        <w:pStyle w:val="Ttulo"/>
        <w:rPr>
          <w:lang w:val="pt-BR"/>
        </w:rPr>
      </w:pPr>
      <w:r w:rsidRPr="00A4765C">
        <w:rPr>
          <w:lang w:val="pt-BR"/>
        </w:rPr>
        <w:fldChar w:fldCharType="end"/>
      </w:r>
      <w:bookmarkStart w:id="0" w:name="_Toc388163497"/>
    </w:p>
    <w:p w14:paraId="1B48129A" w14:textId="77777777" w:rsidR="004375EE" w:rsidRDefault="004375EE">
      <w:pPr>
        <w:widowControl/>
        <w:autoSpaceDE/>
        <w:autoSpaceDN/>
        <w:spacing w:line="240" w:lineRule="auto"/>
        <w:rPr>
          <w:rFonts w:ascii="Arial" w:hAnsi="Arial"/>
          <w:b/>
          <w:bCs/>
          <w:sz w:val="36"/>
          <w:szCs w:val="36"/>
          <w:lang w:val="pt-BR"/>
        </w:rPr>
      </w:pPr>
      <w:r>
        <w:rPr>
          <w:lang w:val="pt-BR"/>
        </w:rPr>
        <w:br w:type="page"/>
      </w:r>
    </w:p>
    <w:p w14:paraId="36FE4CED" w14:textId="33673336" w:rsidR="006D0164" w:rsidRPr="00A4765C" w:rsidRDefault="0092161B">
      <w:pPr>
        <w:pStyle w:val="Ttulo"/>
        <w:rPr>
          <w:lang w:val="pt-BR"/>
        </w:rPr>
      </w:pPr>
      <w:proofErr w:type="spellStart"/>
      <w:r>
        <w:rPr>
          <w:lang w:val="pt-BR"/>
        </w:rPr>
        <w:lastRenderedPageBreak/>
        <w:t>EasyRecycle</w:t>
      </w:r>
      <w:proofErr w:type="spellEnd"/>
    </w:p>
    <w:p w14:paraId="54D9F5AA" w14:textId="77777777" w:rsidR="006D0164" w:rsidRDefault="00714ECB" w:rsidP="00F3720D">
      <w:pPr>
        <w:pStyle w:val="Ttulo1"/>
      </w:pPr>
      <w:bookmarkStart w:id="1" w:name="_Toc430442349"/>
      <w:bookmarkStart w:id="2" w:name="_Toc425054504"/>
      <w:bookmarkStart w:id="3" w:name="_Toc423410238"/>
      <w:bookmarkStart w:id="4" w:name="_Toc196243655"/>
      <w:bookmarkEnd w:id="0"/>
      <w:r>
        <w:t>Identificação</w:t>
      </w:r>
      <w:bookmarkEnd w:id="4"/>
    </w:p>
    <w:p w14:paraId="48B2653B" w14:textId="77777777" w:rsidR="00714ECB" w:rsidRPr="00DD1018" w:rsidRDefault="00714ECB" w:rsidP="00714ECB">
      <w:pPr>
        <w:rPr>
          <w:sz w:val="16"/>
          <w:szCs w:val="16"/>
          <w:lang w:val="pt-BR"/>
        </w:rPr>
      </w:pPr>
    </w:p>
    <w:p w14:paraId="1C7EB13A" w14:textId="1C3D19C5" w:rsidR="00DD15AD" w:rsidRDefault="00714ECB" w:rsidP="00DD15AD">
      <w:pPr>
        <w:pStyle w:val="Ttulo2"/>
      </w:pPr>
      <w:bookmarkStart w:id="5" w:name="_Toc456600919"/>
      <w:bookmarkStart w:id="6" w:name="_Toc456598588"/>
      <w:bookmarkStart w:id="7" w:name="_Toc196243656"/>
      <w:r>
        <w:t>Nome</w:t>
      </w:r>
      <w:r w:rsidR="003656F8">
        <w:t xml:space="preserve"> e </w:t>
      </w:r>
      <w:r w:rsidRPr="006F3A2E">
        <w:t>RA:</w:t>
      </w:r>
      <w:bookmarkEnd w:id="7"/>
      <w:r w:rsidRPr="006F3A2E">
        <w:t xml:space="preserve">    </w:t>
      </w:r>
    </w:p>
    <w:p w14:paraId="3DF18F9F" w14:textId="77777777" w:rsidR="00DD15AD" w:rsidRPr="00DD15AD" w:rsidRDefault="00DD15AD" w:rsidP="00DD15AD">
      <w:pPr>
        <w:rPr>
          <w:lang w:val="pt-BR"/>
        </w:rPr>
      </w:pPr>
    </w:p>
    <w:tbl>
      <w:tblPr>
        <w:tblStyle w:val="Tabelacomgrade"/>
        <w:tblW w:w="6101" w:type="dxa"/>
        <w:tblInd w:w="745" w:type="dxa"/>
        <w:tblLook w:val="04A0" w:firstRow="1" w:lastRow="0" w:firstColumn="1" w:lastColumn="0" w:noHBand="0" w:noVBand="1"/>
      </w:tblPr>
      <w:tblGrid>
        <w:gridCol w:w="4675"/>
        <w:gridCol w:w="1426"/>
      </w:tblGrid>
      <w:tr w:rsidR="003656F8" w14:paraId="00457CBD" w14:textId="77777777" w:rsidTr="00616976">
        <w:tc>
          <w:tcPr>
            <w:tcW w:w="4675" w:type="dxa"/>
            <w:shd w:val="clear" w:color="auto" w:fill="D0CECE" w:themeFill="background2" w:themeFillShade="E6"/>
          </w:tcPr>
          <w:p w14:paraId="50C9A02C" w14:textId="14D8763C" w:rsidR="003656F8" w:rsidRPr="00616976" w:rsidRDefault="003656F8" w:rsidP="003656F8">
            <w:pPr>
              <w:rPr>
                <w:b/>
                <w:bCs/>
                <w:sz w:val="22"/>
                <w:szCs w:val="22"/>
                <w:lang w:val="pt-BR"/>
              </w:rPr>
            </w:pPr>
            <w:r w:rsidRPr="00616976">
              <w:rPr>
                <w:b/>
                <w:bCs/>
                <w:sz w:val="22"/>
                <w:szCs w:val="22"/>
                <w:lang w:val="pt-BR"/>
              </w:rPr>
              <w:t xml:space="preserve">Nome </w:t>
            </w:r>
          </w:p>
        </w:tc>
        <w:tc>
          <w:tcPr>
            <w:tcW w:w="1426" w:type="dxa"/>
            <w:shd w:val="clear" w:color="auto" w:fill="D0CECE" w:themeFill="background2" w:themeFillShade="E6"/>
          </w:tcPr>
          <w:p w14:paraId="6212A4B4" w14:textId="61F7FA99" w:rsidR="003656F8" w:rsidRPr="00616976" w:rsidRDefault="003656F8" w:rsidP="003656F8">
            <w:pPr>
              <w:rPr>
                <w:b/>
                <w:bCs/>
                <w:sz w:val="22"/>
                <w:szCs w:val="22"/>
                <w:lang w:val="pt-BR"/>
              </w:rPr>
            </w:pPr>
            <w:r w:rsidRPr="00616976">
              <w:rPr>
                <w:b/>
                <w:bCs/>
                <w:sz w:val="22"/>
                <w:szCs w:val="22"/>
                <w:lang w:val="pt-BR"/>
              </w:rPr>
              <w:t>RA</w:t>
            </w:r>
          </w:p>
        </w:tc>
      </w:tr>
      <w:tr w:rsidR="003656F8" w14:paraId="1C5D5052" w14:textId="77777777" w:rsidTr="00616976">
        <w:tc>
          <w:tcPr>
            <w:tcW w:w="4675" w:type="dxa"/>
          </w:tcPr>
          <w:p w14:paraId="04CF0EFE" w14:textId="40412965" w:rsidR="003656F8" w:rsidRDefault="00616976" w:rsidP="00616976">
            <w:pPr>
              <w:rPr>
                <w:lang w:val="pt-BR"/>
              </w:rPr>
            </w:pPr>
            <w:r w:rsidRPr="00616976">
              <w:rPr>
                <w:lang w:val="pt-BR"/>
              </w:rPr>
              <w:t>Andrey De Freitas Souza</w:t>
            </w:r>
          </w:p>
        </w:tc>
        <w:tc>
          <w:tcPr>
            <w:tcW w:w="1426" w:type="dxa"/>
          </w:tcPr>
          <w:p w14:paraId="167EDFD3" w14:textId="3942DA2B" w:rsidR="003656F8" w:rsidRDefault="00616976" w:rsidP="003656F8">
            <w:pPr>
              <w:rPr>
                <w:lang w:val="pt-BR"/>
              </w:rPr>
            </w:pPr>
            <w:r w:rsidRPr="00616976">
              <w:t>823217536</w:t>
            </w:r>
          </w:p>
        </w:tc>
      </w:tr>
      <w:tr w:rsidR="003656F8" w14:paraId="721DEA92" w14:textId="77777777" w:rsidTr="00616976">
        <w:tc>
          <w:tcPr>
            <w:tcW w:w="4675" w:type="dxa"/>
          </w:tcPr>
          <w:p w14:paraId="42DF22F5" w14:textId="052F6ED1" w:rsidR="003656F8" w:rsidRDefault="00616976" w:rsidP="00616976">
            <w:pPr>
              <w:rPr>
                <w:lang w:val="pt-BR"/>
              </w:rPr>
            </w:pPr>
            <w:r w:rsidRPr="00616976">
              <w:rPr>
                <w:lang w:val="pt-BR"/>
              </w:rPr>
              <w:t xml:space="preserve">Erick Garcia </w:t>
            </w:r>
            <w:proofErr w:type="spellStart"/>
            <w:r w:rsidRPr="00616976">
              <w:rPr>
                <w:lang w:val="pt-BR"/>
              </w:rPr>
              <w:t>Andrighetti</w:t>
            </w:r>
            <w:proofErr w:type="spellEnd"/>
          </w:p>
        </w:tc>
        <w:tc>
          <w:tcPr>
            <w:tcW w:w="1426" w:type="dxa"/>
          </w:tcPr>
          <w:p w14:paraId="054CE5F0" w14:textId="327F0181" w:rsidR="003656F8" w:rsidRDefault="00616976" w:rsidP="003656F8">
            <w:pPr>
              <w:rPr>
                <w:lang w:val="pt-BR"/>
              </w:rPr>
            </w:pPr>
            <w:r w:rsidRPr="00616976">
              <w:t>823144062</w:t>
            </w:r>
          </w:p>
        </w:tc>
      </w:tr>
      <w:tr w:rsidR="003656F8" w14:paraId="79D28E24" w14:textId="77777777" w:rsidTr="00616976">
        <w:tc>
          <w:tcPr>
            <w:tcW w:w="4675" w:type="dxa"/>
          </w:tcPr>
          <w:p w14:paraId="00BCE0B3" w14:textId="528A0517" w:rsidR="003656F8" w:rsidRDefault="00616976" w:rsidP="00616976">
            <w:pPr>
              <w:rPr>
                <w:lang w:val="pt-BR"/>
              </w:rPr>
            </w:pPr>
            <w:r w:rsidRPr="00616976">
              <w:rPr>
                <w:lang w:val="pt-BR"/>
              </w:rPr>
              <w:t>Gabrielle Garcia Paz</w:t>
            </w:r>
          </w:p>
        </w:tc>
        <w:tc>
          <w:tcPr>
            <w:tcW w:w="1426" w:type="dxa"/>
          </w:tcPr>
          <w:p w14:paraId="6904D7AA" w14:textId="3F763277" w:rsidR="003656F8" w:rsidRDefault="00616976" w:rsidP="003656F8">
            <w:pPr>
              <w:rPr>
                <w:lang w:val="pt-BR"/>
              </w:rPr>
            </w:pPr>
            <w:r w:rsidRPr="00616976">
              <w:t>823126085</w:t>
            </w:r>
          </w:p>
        </w:tc>
      </w:tr>
      <w:tr w:rsidR="003656F8" w14:paraId="46611B39" w14:textId="77777777" w:rsidTr="00616976">
        <w:tc>
          <w:tcPr>
            <w:tcW w:w="4675" w:type="dxa"/>
          </w:tcPr>
          <w:p w14:paraId="1DA3EA46" w14:textId="47D4B7BA" w:rsidR="003656F8" w:rsidRDefault="00616976" w:rsidP="00616976">
            <w:pPr>
              <w:rPr>
                <w:lang w:val="pt-BR"/>
              </w:rPr>
            </w:pPr>
            <w:r w:rsidRPr="00616976">
              <w:rPr>
                <w:lang w:val="pt-BR"/>
              </w:rPr>
              <w:t xml:space="preserve">Giovanna </w:t>
            </w:r>
            <w:proofErr w:type="spellStart"/>
            <w:r w:rsidRPr="00616976">
              <w:rPr>
                <w:lang w:val="pt-BR"/>
              </w:rPr>
              <w:t>Kunioshi</w:t>
            </w:r>
            <w:proofErr w:type="spellEnd"/>
          </w:p>
        </w:tc>
        <w:tc>
          <w:tcPr>
            <w:tcW w:w="1426" w:type="dxa"/>
          </w:tcPr>
          <w:p w14:paraId="345F4830" w14:textId="1351BCE1" w:rsidR="003656F8" w:rsidRDefault="00616976" w:rsidP="003656F8">
            <w:pPr>
              <w:rPr>
                <w:lang w:val="pt-BR"/>
              </w:rPr>
            </w:pPr>
            <w:r w:rsidRPr="00616976">
              <w:t>822145564</w:t>
            </w:r>
          </w:p>
        </w:tc>
      </w:tr>
      <w:tr w:rsidR="003656F8" w14:paraId="1AF722E7" w14:textId="77777777" w:rsidTr="00616976">
        <w:tc>
          <w:tcPr>
            <w:tcW w:w="4675" w:type="dxa"/>
          </w:tcPr>
          <w:p w14:paraId="165E45FB" w14:textId="72B10093" w:rsidR="003656F8" w:rsidRDefault="00616976" w:rsidP="00616976">
            <w:pPr>
              <w:rPr>
                <w:lang w:val="pt-BR"/>
              </w:rPr>
            </w:pPr>
            <w:r w:rsidRPr="00616976">
              <w:rPr>
                <w:lang w:val="pt-BR"/>
              </w:rPr>
              <w:t>Gustavo Vicente Domingues</w:t>
            </w:r>
          </w:p>
        </w:tc>
        <w:tc>
          <w:tcPr>
            <w:tcW w:w="1426" w:type="dxa"/>
          </w:tcPr>
          <w:p w14:paraId="39AF73B8" w14:textId="478DEEEB" w:rsidR="003656F8" w:rsidRDefault="00616976" w:rsidP="003656F8">
            <w:pPr>
              <w:rPr>
                <w:lang w:val="pt-BR"/>
              </w:rPr>
            </w:pPr>
            <w:r w:rsidRPr="00616976">
              <w:t>823162177</w:t>
            </w:r>
          </w:p>
        </w:tc>
      </w:tr>
      <w:tr w:rsidR="00616976" w14:paraId="3AA13D2A" w14:textId="77777777" w:rsidTr="00616976">
        <w:tc>
          <w:tcPr>
            <w:tcW w:w="4675" w:type="dxa"/>
          </w:tcPr>
          <w:p w14:paraId="090E3191" w14:textId="481E22DA" w:rsidR="00616976" w:rsidRPr="00616976" w:rsidRDefault="00616976" w:rsidP="00616976">
            <w:pPr>
              <w:rPr>
                <w:lang w:val="pt-BR"/>
              </w:rPr>
            </w:pPr>
            <w:r w:rsidRPr="00616976">
              <w:rPr>
                <w:lang w:val="pt-BR"/>
              </w:rPr>
              <w:t>Kevin Rodrigues Garcia</w:t>
            </w:r>
          </w:p>
        </w:tc>
        <w:tc>
          <w:tcPr>
            <w:tcW w:w="1426" w:type="dxa"/>
          </w:tcPr>
          <w:p w14:paraId="00904B31" w14:textId="554DABA8" w:rsidR="00616976" w:rsidRDefault="00616976" w:rsidP="003656F8">
            <w:pPr>
              <w:rPr>
                <w:lang w:val="pt-BR"/>
              </w:rPr>
            </w:pPr>
            <w:r w:rsidRPr="00616976">
              <w:t>823155644</w:t>
            </w:r>
          </w:p>
        </w:tc>
      </w:tr>
      <w:tr w:rsidR="00616976" w14:paraId="6DDDAF4A" w14:textId="77777777" w:rsidTr="00616976">
        <w:tc>
          <w:tcPr>
            <w:tcW w:w="4675" w:type="dxa"/>
          </w:tcPr>
          <w:p w14:paraId="02161DDF" w14:textId="1108FA6E" w:rsidR="00616976" w:rsidRPr="00616976" w:rsidRDefault="00616976" w:rsidP="00616976">
            <w:pPr>
              <w:rPr>
                <w:lang w:val="pt-BR"/>
              </w:rPr>
            </w:pPr>
            <w:r w:rsidRPr="00616976">
              <w:rPr>
                <w:lang w:val="pt-BR"/>
              </w:rPr>
              <w:t>Leonardo Souza Borda</w:t>
            </w:r>
          </w:p>
        </w:tc>
        <w:tc>
          <w:tcPr>
            <w:tcW w:w="1426" w:type="dxa"/>
          </w:tcPr>
          <w:p w14:paraId="2584AC96" w14:textId="45792D7B" w:rsidR="00616976" w:rsidRDefault="00616976" w:rsidP="003656F8">
            <w:pPr>
              <w:rPr>
                <w:lang w:val="pt-BR"/>
              </w:rPr>
            </w:pPr>
            <w:r w:rsidRPr="00616976">
              <w:t>823153965</w:t>
            </w:r>
          </w:p>
        </w:tc>
      </w:tr>
      <w:tr w:rsidR="00616976" w14:paraId="5079BC81" w14:textId="77777777" w:rsidTr="00616976">
        <w:tc>
          <w:tcPr>
            <w:tcW w:w="4675" w:type="dxa"/>
          </w:tcPr>
          <w:p w14:paraId="084E885A" w14:textId="207BF84C" w:rsidR="00616976" w:rsidRPr="00616976" w:rsidRDefault="00616976" w:rsidP="00616976">
            <w:pPr>
              <w:rPr>
                <w:lang w:val="pt-BR"/>
              </w:rPr>
            </w:pPr>
            <w:r w:rsidRPr="00616976">
              <w:rPr>
                <w:lang w:val="pt-BR"/>
              </w:rPr>
              <w:t>Pedro Henrique Marques da Silva</w:t>
            </w:r>
          </w:p>
        </w:tc>
        <w:tc>
          <w:tcPr>
            <w:tcW w:w="1426" w:type="dxa"/>
          </w:tcPr>
          <w:p w14:paraId="47D1A37D" w14:textId="1A5D16C9" w:rsidR="00616976" w:rsidRDefault="00616976" w:rsidP="003656F8">
            <w:pPr>
              <w:rPr>
                <w:lang w:val="pt-BR"/>
              </w:rPr>
            </w:pPr>
            <w:r w:rsidRPr="00616976">
              <w:t>823112663</w:t>
            </w:r>
          </w:p>
        </w:tc>
      </w:tr>
    </w:tbl>
    <w:p w14:paraId="777092C5" w14:textId="0A0435F6" w:rsidR="003656F8" w:rsidRPr="003656F8" w:rsidRDefault="003656F8" w:rsidP="003656F8">
      <w:pPr>
        <w:rPr>
          <w:lang w:val="pt-BR"/>
        </w:rPr>
      </w:pPr>
    </w:p>
    <w:p w14:paraId="5608F7AD" w14:textId="77777777" w:rsidR="00714ECB" w:rsidRPr="006F3A2E" w:rsidRDefault="00714ECB" w:rsidP="005C3202">
      <w:pPr>
        <w:pStyle w:val="Ttulo2"/>
        <w:rPr>
          <w:i/>
        </w:rPr>
      </w:pPr>
      <w:bookmarkStart w:id="8" w:name="_Toc196243657"/>
      <w:r w:rsidRPr="006F3A2E">
        <w:t>Turma:</w:t>
      </w:r>
      <w:bookmarkEnd w:id="8"/>
      <w:r w:rsidRPr="006F3A2E">
        <w:t xml:space="preserve">    </w:t>
      </w:r>
    </w:p>
    <w:p w14:paraId="51E73828" w14:textId="77777777" w:rsidR="00DD15AD" w:rsidRDefault="00714ECB" w:rsidP="005C3202">
      <w:pPr>
        <w:pStyle w:val="Ttulo2"/>
      </w:pPr>
      <w:bookmarkStart w:id="9" w:name="_Toc196243658"/>
      <w:r w:rsidRPr="006F3A2E">
        <w:t>Professor:</w:t>
      </w:r>
      <w:bookmarkEnd w:id="9"/>
    </w:p>
    <w:p w14:paraId="31129266" w14:textId="2E62450D" w:rsidR="005C3202" w:rsidRPr="00F05C21" w:rsidRDefault="00616976" w:rsidP="00902E69">
      <w:pPr>
        <w:rPr>
          <w:rFonts w:ascii="Arial" w:hAnsi="Arial" w:cs="Arial"/>
          <w:lang w:val="pt-BR"/>
        </w:rPr>
      </w:pPr>
      <w:r w:rsidRPr="00F05C21">
        <w:rPr>
          <w:rFonts w:ascii="Arial" w:hAnsi="Arial" w:cs="Arial"/>
          <w:lang w:val="pt-BR"/>
        </w:rPr>
        <w:t xml:space="preserve"> Magda Aparecida </w:t>
      </w:r>
      <w:proofErr w:type="spellStart"/>
      <w:r w:rsidRPr="00F05C21">
        <w:rPr>
          <w:rFonts w:ascii="Arial" w:hAnsi="Arial" w:cs="Arial"/>
          <w:lang w:val="pt-BR"/>
        </w:rPr>
        <w:t>Silverio</w:t>
      </w:r>
      <w:proofErr w:type="spellEnd"/>
      <w:r w:rsidRPr="00F05C21">
        <w:rPr>
          <w:rFonts w:ascii="Arial" w:hAnsi="Arial" w:cs="Arial"/>
          <w:lang w:val="pt-BR"/>
        </w:rPr>
        <w:t xml:space="preserve"> Miyashiro</w:t>
      </w:r>
      <w:r w:rsidR="00714ECB" w:rsidRPr="00F05C21">
        <w:rPr>
          <w:rFonts w:ascii="Arial" w:hAnsi="Arial" w:cs="Arial"/>
          <w:lang w:val="pt-BR"/>
        </w:rPr>
        <w:t xml:space="preserve"> </w:t>
      </w:r>
      <w:r w:rsidRPr="00F05C21">
        <w:rPr>
          <w:rFonts w:ascii="Arial" w:hAnsi="Arial" w:cs="Arial"/>
          <w:lang w:val="pt-BR"/>
        </w:rPr>
        <w:t xml:space="preserve">e </w:t>
      </w:r>
      <w:proofErr w:type="spellStart"/>
      <w:r w:rsidRPr="00F05C21">
        <w:rPr>
          <w:rFonts w:ascii="Arial" w:hAnsi="Arial" w:cs="Arial"/>
          <w:lang w:val="pt-BR"/>
        </w:rPr>
        <w:t>Sidny</w:t>
      </w:r>
      <w:proofErr w:type="spellEnd"/>
      <w:r w:rsidRPr="00F05C21">
        <w:rPr>
          <w:rFonts w:ascii="Arial" w:hAnsi="Arial" w:cs="Arial"/>
          <w:lang w:val="pt-BR"/>
        </w:rPr>
        <w:t xml:space="preserve"> de Almeida Molina Pereira</w:t>
      </w:r>
    </w:p>
    <w:p w14:paraId="308711C5" w14:textId="77777777" w:rsidR="005C3202" w:rsidRDefault="005C3202" w:rsidP="005C3202">
      <w:pPr>
        <w:pStyle w:val="Ttulo2"/>
      </w:pPr>
      <w:bookmarkStart w:id="10" w:name="_Toc196243659"/>
      <w:r>
        <w:t>Disciplinas envolvidas:</w:t>
      </w:r>
      <w:bookmarkEnd w:id="10"/>
    </w:p>
    <w:p w14:paraId="48C18DAE" w14:textId="77777777" w:rsidR="005C3202" w:rsidRDefault="005C3202" w:rsidP="005C3202">
      <w:pPr>
        <w:pStyle w:val="InfoBlue"/>
      </w:pPr>
      <w:r w:rsidRPr="006F3A2E">
        <w:t>[</w:t>
      </w:r>
      <w:r>
        <w:t>Indicar o nome das disciplinas, repetir de acordo com o número de disciplinas envolvidas</w:t>
      </w:r>
      <w:r w:rsidRPr="006F3A2E">
        <w:t>]</w:t>
      </w:r>
    </w:p>
    <w:p w14:paraId="44652141" w14:textId="315B91C7" w:rsidR="005C3202" w:rsidRPr="005C3202" w:rsidRDefault="00616976" w:rsidP="005C3202">
      <w:pPr>
        <w:pStyle w:val="Ttulo3"/>
      </w:pPr>
      <w:bookmarkStart w:id="11" w:name="_Toc196243660"/>
      <w:r>
        <w:t>Modelos, métodos e técnicas da engenharia de software</w:t>
      </w:r>
      <w:r w:rsidR="005C3202">
        <w:t>:</w:t>
      </w:r>
      <w:bookmarkEnd w:id="11"/>
      <w:r w:rsidR="005C3202">
        <w:t xml:space="preserve">      </w:t>
      </w:r>
    </w:p>
    <w:p w14:paraId="76B99AAB" w14:textId="77777777" w:rsidR="005C3202" w:rsidRDefault="005C3202" w:rsidP="005C3202">
      <w:pPr>
        <w:pStyle w:val="InfoBlue"/>
      </w:pPr>
      <w:r w:rsidRPr="006F3A2E">
        <w:t>[</w:t>
      </w:r>
      <w:r w:rsidR="006B299A">
        <w:t>Onde consta Disciplina a</w:t>
      </w:r>
      <w:r>
        <w:t xml:space="preserve">lterar </w:t>
      </w:r>
      <w:r w:rsidR="006B299A">
        <w:t xml:space="preserve">para </w:t>
      </w:r>
      <w:r>
        <w:t>o nome da disciplina</w:t>
      </w:r>
      <w:r w:rsidRPr="006F3A2E">
        <w:t>]</w:t>
      </w:r>
    </w:p>
    <w:p w14:paraId="66AF1B63" w14:textId="77777777" w:rsidR="00DD15AD" w:rsidRDefault="005C3202" w:rsidP="005C3202">
      <w:pPr>
        <w:pStyle w:val="Ttulo4"/>
      </w:pPr>
      <w:r>
        <w:t xml:space="preserve">Professor responsável:      </w:t>
      </w:r>
    </w:p>
    <w:p w14:paraId="496F8D14" w14:textId="5191EFF3" w:rsidR="005C3202" w:rsidRPr="00EE195C" w:rsidRDefault="00616976" w:rsidP="00902E69">
      <w:pPr>
        <w:rPr>
          <w:rFonts w:ascii="Arial" w:hAnsi="Arial" w:cs="Arial"/>
        </w:rPr>
      </w:pPr>
      <w:r w:rsidRPr="00EE195C">
        <w:rPr>
          <w:rFonts w:ascii="Arial" w:hAnsi="Arial" w:cs="Arial"/>
        </w:rPr>
        <w:t>Magda Aparecida Silverio Miyashiro</w:t>
      </w:r>
    </w:p>
    <w:p w14:paraId="578414F3" w14:textId="77777777" w:rsidR="005C3202" w:rsidRDefault="005C3202" w:rsidP="005C3202">
      <w:pPr>
        <w:pStyle w:val="InfoBlue"/>
      </w:pPr>
      <w:r w:rsidRPr="006F3A2E">
        <w:t>[</w:t>
      </w:r>
      <w:r>
        <w:t>Nome do professor da disciplina</w:t>
      </w:r>
      <w:r w:rsidRPr="006F3A2E">
        <w:t>]</w:t>
      </w:r>
    </w:p>
    <w:p w14:paraId="0124A292" w14:textId="77777777" w:rsidR="005C3202" w:rsidRPr="005C3202" w:rsidRDefault="005C3202" w:rsidP="005C3202">
      <w:pPr>
        <w:pStyle w:val="Ttulo4"/>
      </w:pPr>
      <w:r>
        <w:t xml:space="preserve">Ponto a ser verificado:      </w:t>
      </w:r>
    </w:p>
    <w:p w14:paraId="757D6AEA" w14:textId="77777777" w:rsidR="002E0634" w:rsidRDefault="002E0634" w:rsidP="002E0634">
      <w:pPr>
        <w:pStyle w:val="InfoBlue"/>
      </w:pPr>
      <w:r w:rsidRPr="006F3A2E">
        <w:t>[</w:t>
      </w:r>
      <w:r>
        <w:t>Solicitação do professor da disciplina para ser desenvolvida no projeto</w:t>
      </w:r>
      <w:r w:rsidRPr="006F3A2E">
        <w:t>]</w:t>
      </w:r>
    </w:p>
    <w:p w14:paraId="677B95D5" w14:textId="25CCCE0D" w:rsidR="006B299A" w:rsidRPr="005C3202" w:rsidRDefault="00616976" w:rsidP="006B299A">
      <w:pPr>
        <w:pStyle w:val="Ttulo3"/>
      </w:pPr>
      <w:bookmarkStart w:id="12" w:name="_Toc196243661"/>
      <w:r>
        <w:t>Gestão e qualidade de software</w:t>
      </w:r>
      <w:r w:rsidR="006B299A">
        <w:t>:</w:t>
      </w:r>
      <w:bookmarkEnd w:id="12"/>
      <w:r w:rsidR="006B299A">
        <w:t xml:space="preserve">      </w:t>
      </w:r>
    </w:p>
    <w:p w14:paraId="0B2FF74E" w14:textId="77777777" w:rsidR="006B299A" w:rsidRDefault="006B299A" w:rsidP="006B299A">
      <w:pPr>
        <w:pStyle w:val="InfoBlue"/>
      </w:pPr>
      <w:r w:rsidRPr="006F3A2E">
        <w:t>[</w:t>
      </w:r>
      <w:r>
        <w:t>Onde consta Disciplina alterar para o nome da disciplina</w:t>
      </w:r>
      <w:r w:rsidRPr="006F3A2E">
        <w:t>]</w:t>
      </w:r>
    </w:p>
    <w:p w14:paraId="3F9D71EB" w14:textId="77777777" w:rsidR="00DD15AD" w:rsidRDefault="006B299A" w:rsidP="006B299A">
      <w:pPr>
        <w:pStyle w:val="Ttulo4"/>
      </w:pPr>
      <w:r>
        <w:t>Professor responsável:</w:t>
      </w:r>
    </w:p>
    <w:p w14:paraId="4A2F2687" w14:textId="5F1B912E" w:rsidR="006B299A" w:rsidRPr="00EE195C" w:rsidRDefault="00616976" w:rsidP="00902E69">
      <w:pPr>
        <w:rPr>
          <w:rFonts w:ascii="Arial" w:hAnsi="Arial" w:cs="Arial"/>
        </w:rPr>
      </w:pPr>
      <w:r w:rsidRPr="00EE195C">
        <w:rPr>
          <w:rFonts w:ascii="Arial" w:hAnsi="Arial" w:cs="Arial"/>
        </w:rPr>
        <w:t>Sidny de Almeida Molina Pereira</w:t>
      </w:r>
    </w:p>
    <w:p w14:paraId="0DE5F5EB" w14:textId="77777777" w:rsidR="006B299A" w:rsidRDefault="006B299A" w:rsidP="006B299A">
      <w:pPr>
        <w:pStyle w:val="InfoBlue"/>
      </w:pPr>
      <w:r w:rsidRPr="006F3A2E">
        <w:t>[</w:t>
      </w:r>
      <w:r>
        <w:t>Nome do professor da disciplina</w:t>
      </w:r>
      <w:r w:rsidRPr="006F3A2E">
        <w:t>]</w:t>
      </w:r>
    </w:p>
    <w:p w14:paraId="4A17E8ED" w14:textId="77777777" w:rsidR="006B299A" w:rsidRPr="005C3202" w:rsidRDefault="006B299A" w:rsidP="006B299A">
      <w:pPr>
        <w:pStyle w:val="Ttulo4"/>
      </w:pPr>
      <w:r>
        <w:t xml:space="preserve">Ponto a ser verificado:      </w:t>
      </w:r>
    </w:p>
    <w:p w14:paraId="124F9A8D" w14:textId="77777777" w:rsidR="006B299A" w:rsidRDefault="006B299A" w:rsidP="006B299A">
      <w:pPr>
        <w:pStyle w:val="InfoBlue"/>
      </w:pPr>
      <w:r w:rsidRPr="006F3A2E">
        <w:t>[</w:t>
      </w:r>
      <w:r>
        <w:t>Solicitação do professor da disciplina para ser desenvolvida no projeto</w:t>
      </w:r>
      <w:r w:rsidRPr="006F3A2E">
        <w:t>]</w:t>
      </w:r>
    </w:p>
    <w:p w14:paraId="12E8CD85" w14:textId="77777777" w:rsidR="006B299A" w:rsidRPr="006F3A2E" w:rsidRDefault="006B299A" w:rsidP="006B299A">
      <w:pPr>
        <w:pStyle w:val="Corpodetexto"/>
        <w:rPr>
          <w:lang w:val="pt-BR"/>
        </w:rPr>
      </w:pPr>
      <w:r>
        <w:rPr>
          <w:lang w:val="pt-BR"/>
        </w:rPr>
        <w:t>Etc.</w:t>
      </w:r>
      <w:proofErr w:type="gramStart"/>
      <w:r>
        <w:rPr>
          <w:lang w:val="pt-BR"/>
        </w:rPr>
        <w:t>.....</w:t>
      </w:r>
      <w:proofErr w:type="gramEnd"/>
    </w:p>
    <w:p w14:paraId="082126EF" w14:textId="77777777" w:rsidR="006B299A" w:rsidRPr="006B299A" w:rsidRDefault="006B299A" w:rsidP="006B299A">
      <w:pPr>
        <w:pStyle w:val="Corpodetexto"/>
        <w:rPr>
          <w:lang w:val="pt-BR"/>
        </w:rPr>
      </w:pPr>
    </w:p>
    <w:p w14:paraId="7ADF5A77" w14:textId="77777777" w:rsidR="006D0164" w:rsidRPr="006F3A2E" w:rsidRDefault="009A3E50" w:rsidP="00F3720D">
      <w:pPr>
        <w:pStyle w:val="Ttulo1"/>
      </w:pPr>
      <w:bookmarkStart w:id="13" w:name="_Toc196243662"/>
      <w:bookmarkEnd w:id="1"/>
      <w:bookmarkEnd w:id="5"/>
      <w:bookmarkEnd w:id="6"/>
      <w:r w:rsidRPr="006F3A2E">
        <w:t>Especificação Geral</w:t>
      </w:r>
      <w:r w:rsidR="00B47EE7" w:rsidRPr="006F3A2E">
        <w:t xml:space="preserve"> do </w:t>
      </w:r>
      <w:r w:rsidR="004375EE" w:rsidRPr="006F3A2E">
        <w:t>Sistema</w:t>
      </w:r>
      <w:r w:rsidR="00DD48EF" w:rsidRPr="006F3A2E">
        <w:t>.</w:t>
      </w:r>
      <w:bookmarkEnd w:id="13"/>
      <w:r w:rsidR="005A599C" w:rsidRPr="006F3A2E">
        <w:t xml:space="preserve"> </w:t>
      </w:r>
    </w:p>
    <w:p w14:paraId="4570BE8D" w14:textId="77777777" w:rsidR="00DD15AD" w:rsidRDefault="00714ECB" w:rsidP="00DD15AD">
      <w:pPr>
        <w:pStyle w:val="Ttulo2"/>
        <w:rPr>
          <w:b w:val="0"/>
          <w:bCs w:val="0"/>
        </w:rPr>
      </w:pPr>
      <w:bookmarkStart w:id="14" w:name="_Toc196243663"/>
      <w:r w:rsidRPr="006F3A2E">
        <w:t>Escopo</w:t>
      </w:r>
      <w:bookmarkEnd w:id="14"/>
    </w:p>
    <w:p w14:paraId="2979EA31" w14:textId="29CA000D" w:rsidR="00B96DF7" w:rsidRPr="00F05C21" w:rsidRDefault="00B96DF7" w:rsidP="00EE195C">
      <w:pPr>
        <w:rPr>
          <w:rFonts w:ascii="Arial" w:hAnsi="Arial" w:cs="Arial"/>
          <w:lang w:val="pt-BR"/>
        </w:rPr>
      </w:pPr>
      <w:r w:rsidRPr="00F05C21">
        <w:rPr>
          <w:rFonts w:ascii="Arial" w:hAnsi="Arial" w:cs="Arial"/>
          <w:lang w:val="pt-BR"/>
        </w:rPr>
        <w:t xml:space="preserve">Este documento tem como objetivo descrever a especificação do sistema </w:t>
      </w:r>
      <w:proofErr w:type="spellStart"/>
      <w:r w:rsidRPr="00F05C21">
        <w:rPr>
          <w:rFonts w:ascii="Arial" w:hAnsi="Arial" w:cs="Arial"/>
          <w:lang w:val="pt-BR"/>
        </w:rPr>
        <w:t>Easy</w:t>
      </w:r>
      <w:proofErr w:type="spellEnd"/>
      <w:r w:rsidRPr="00F05C21">
        <w:rPr>
          <w:rFonts w:ascii="Arial" w:hAnsi="Arial" w:cs="Arial"/>
          <w:lang w:val="pt-BR"/>
        </w:rPr>
        <w:t xml:space="preserve"> </w:t>
      </w:r>
      <w:proofErr w:type="spellStart"/>
      <w:r w:rsidRPr="00F05C21">
        <w:rPr>
          <w:rFonts w:ascii="Arial" w:hAnsi="Arial" w:cs="Arial"/>
          <w:lang w:val="pt-BR"/>
        </w:rPr>
        <w:t>Recycle</w:t>
      </w:r>
      <w:proofErr w:type="spellEnd"/>
      <w:r w:rsidRPr="00F05C21">
        <w:rPr>
          <w:rFonts w:ascii="Arial" w:hAnsi="Arial" w:cs="Arial"/>
          <w:lang w:val="pt-BR"/>
        </w:rPr>
        <w:t>, uma plataforma web voltada à educação ambiental, à promoção da reciclagem e à análise de impacto ambiental individual e coletivo.</w:t>
      </w:r>
    </w:p>
    <w:p w14:paraId="451A10CC" w14:textId="77777777" w:rsidR="00B96DF7" w:rsidRPr="00F05C21" w:rsidRDefault="00B96DF7" w:rsidP="00EE195C">
      <w:pPr>
        <w:rPr>
          <w:rFonts w:ascii="Arial" w:hAnsi="Arial" w:cs="Arial"/>
          <w:lang w:val="pt-BR"/>
        </w:rPr>
      </w:pPr>
      <w:r w:rsidRPr="00F05C21">
        <w:rPr>
          <w:rFonts w:ascii="Arial" w:hAnsi="Arial" w:cs="Arial"/>
          <w:lang w:val="pt-BR"/>
        </w:rPr>
        <w:lastRenderedPageBreak/>
        <w:t xml:space="preserve">O escopo desta especificação abrange todas as funcionalidades, fluxos e componentes técnicos necessários para o desenvolvimento e a operação do sistema, desde a interface de usuário até a camada de persistência de dados. O </w:t>
      </w:r>
      <w:proofErr w:type="spellStart"/>
      <w:r w:rsidRPr="00F05C21">
        <w:rPr>
          <w:rFonts w:ascii="Arial" w:hAnsi="Arial" w:cs="Arial"/>
          <w:lang w:val="pt-BR"/>
        </w:rPr>
        <w:t>Easy</w:t>
      </w:r>
      <w:proofErr w:type="spellEnd"/>
      <w:r w:rsidRPr="00F05C21">
        <w:rPr>
          <w:rFonts w:ascii="Arial" w:hAnsi="Arial" w:cs="Arial"/>
          <w:lang w:val="pt-BR"/>
        </w:rPr>
        <w:t xml:space="preserve"> </w:t>
      </w:r>
      <w:proofErr w:type="spellStart"/>
      <w:r w:rsidRPr="00F05C21">
        <w:rPr>
          <w:rFonts w:ascii="Arial" w:hAnsi="Arial" w:cs="Arial"/>
          <w:lang w:val="pt-BR"/>
        </w:rPr>
        <w:t>Recycle</w:t>
      </w:r>
      <w:proofErr w:type="spellEnd"/>
      <w:r w:rsidRPr="00F05C21">
        <w:rPr>
          <w:rFonts w:ascii="Arial" w:hAnsi="Arial" w:cs="Arial"/>
          <w:lang w:val="pt-BR"/>
        </w:rPr>
        <w:t xml:space="preserve"> será acessível por navegadores web e contará com um front-</w:t>
      </w:r>
      <w:proofErr w:type="spellStart"/>
      <w:r w:rsidRPr="00F05C21">
        <w:rPr>
          <w:rFonts w:ascii="Arial" w:hAnsi="Arial" w:cs="Arial"/>
          <w:lang w:val="pt-BR"/>
        </w:rPr>
        <w:t>end</w:t>
      </w:r>
      <w:proofErr w:type="spellEnd"/>
      <w:r w:rsidRPr="00F05C21">
        <w:rPr>
          <w:rFonts w:ascii="Arial" w:hAnsi="Arial" w:cs="Arial"/>
          <w:lang w:val="pt-BR"/>
        </w:rPr>
        <w:t xml:space="preserve"> responsivo, desenvolvido em HTML, CSS e </w:t>
      </w:r>
      <w:proofErr w:type="spellStart"/>
      <w:r w:rsidRPr="00F05C21">
        <w:rPr>
          <w:rFonts w:ascii="Arial" w:hAnsi="Arial" w:cs="Arial"/>
          <w:lang w:val="pt-BR"/>
        </w:rPr>
        <w:t>JavaScript</w:t>
      </w:r>
      <w:proofErr w:type="spellEnd"/>
      <w:r w:rsidRPr="00F05C21">
        <w:rPr>
          <w:rFonts w:ascii="Arial" w:hAnsi="Arial" w:cs="Arial"/>
          <w:lang w:val="pt-BR"/>
        </w:rPr>
        <w:t xml:space="preserve">, além de um </w:t>
      </w:r>
      <w:proofErr w:type="spellStart"/>
      <w:r w:rsidRPr="00F05C21">
        <w:rPr>
          <w:rFonts w:ascii="Arial" w:hAnsi="Arial" w:cs="Arial"/>
          <w:lang w:val="pt-BR"/>
        </w:rPr>
        <w:t>back-end</w:t>
      </w:r>
      <w:proofErr w:type="spellEnd"/>
      <w:r w:rsidRPr="00F05C21">
        <w:rPr>
          <w:rFonts w:ascii="Arial" w:hAnsi="Arial" w:cs="Arial"/>
          <w:lang w:val="pt-BR"/>
        </w:rPr>
        <w:t xml:space="preserve"> desenvolvido em Python, responsável pelo processamento das lógicas de negócio, integração com o banco de dados e execução das funcionalidades dinâmicas do sistema.</w:t>
      </w:r>
    </w:p>
    <w:p w14:paraId="14034864" w14:textId="77777777" w:rsidR="00B96DF7" w:rsidRPr="00F05C21" w:rsidRDefault="00B96DF7" w:rsidP="00EE195C">
      <w:pPr>
        <w:rPr>
          <w:rFonts w:ascii="Arial" w:hAnsi="Arial" w:cs="Arial"/>
          <w:lang w:val="pt-BR"/>
        </w:rPr>
      </w:pPr>
      <w:r w:rsidRPr="00F05C21">
        <w:rPr>
          <w:rFonts w:ascii="Arial" w:hAnsi="Arial" w:cs="Arial"/>
          <w:lang w:val="pt-BR"/>
        </w:rPr>
        <w:t>O armazenamento e gerenciamento de dados será realizado através do MySQL Workbench, que permitirá o controle eficiente de informações dos usuários, registros de simulações, dados estatísticos e conteúdos educativos.</w:t>
      </w:r>
    </w:p>
    <w:p w14:paraId="5CFCD57B" w14:textId="163D5BA0" w:rsidR="00B96DF7" w:rsidRPr="00F05C21" w:rsidRDefault="00B96DF7" w:rsidP="00EE195C">
      <w:pPr>
        <w:rPr>
          <w:b/>
          <w:bCs/>
          <w:lang w:val="pt-BR"/>
        </w:rPr>
      </w:pPr>
      <w:r w:rsidRPr="00F05C21">
        <w:rPr>
          <w:rFonts w:ascii="Arial" w:hAnsi="Arial" w:cs="Arial"/>
          <w:lang w:val="pt-BR"/>
        </w:rPr>
        <w:t>Componentes afetados/influenciados por esta especificação:</w:t>
      </w:r>
      <w:r w:rsidR="00AD424F" w:rsidRPr="00F05C21">
        <w:rPr>
          <w:rFonts w:ascii="Arial" w:hAnsi="Arial" w:cs="Arial"/>
          <w:lang w:val="pt-BR"/>
        </w:rPr>
        <w:br/>
      </w:r>
    </w:p>
    <w:p w14:paraId="29D53A86" w14:textId="77777777" w:rsidR="00B96DF7" w:rsidRDefault="00B96DF7" w:rsidP="00B96DF7">
      <w:pPr>
        <w:pStyle w:val="Ttulo3"/>
      </w:pPr>
      <w:bookmarkStart w:id="15" w:name="_Toc196243664"/>
      <w:r w:rsidRPr="00B96DF7">
        <w:t>Componentes Internos:</w:t>
      </w:r>
      <w:bookmarkEnd w:id="15"/>
    </w:p>
    <w:p w14:paraId="31D84102" w14:textId="2CBEABE5" w:rsidR="00B96DF7" w:rsidRPr="00B96DF7" w:rsidRDefault="00B96DF7" w:rsidP="00B96DF7">
      <w:pPr>
        <w:pStyle w:val="Ttulo4"/>
      </w:pPr>
      <w:r w:rsidRPr="00B96DF7">
        <w:t>Interface do usuário (front-</w:t>
      </w:r>
      <w:proofErr w:type="spellStart"/>
      <w:r w:rsidRPr="00B96DF7">
        <w:t>end</w:t>
      </w:r>
      <w:proofErr w:type="spellEnd"/>
      <w:r w:rsidRPr="00B96DF7">
        <w:t xml:space="preserve"> responsivo)</w:t>
      </w:r>
    </w:p>
    <w:p w14:paraId="5042AC56" w14:textId="77777777" w:rsidR="00B96DF7" w:rsidRPr="00B96DF7" w:rsidRDefault="00B96DF7" w:rsidP="00AD424F">
      <w:pPr>
        <w:pStyle w:val="Ttulo4"/>
      </w:pPr>
      <w:r w:rsidRPr="00B96DF7">
        <w:t>API e lógicas de negócio (Python)</w:t>
      </w:r>
    </w:p>
    <w:p w14:paraId="28DA4B71" w14:textId="4AF0B9D4" w:rsidR="00B96DF7" w:rsidRPr="00B96DF7" w:rsidRDefault="00B96DF7" w:rsidP="00AD424F">
      <w:pPr>
        <w:pStyle w:val="Ttulo4"/>
      </w:pPr>
      <w:r w:rsidRPr="00B96DF7">
        <w:t>Banco de dados relacional (MySQL)</w:t>
      </w:r>
      <w:r w:rsidR="00AD424F">
        <w:br/>
      </w:r>
    </w:p>
    <w:p w14:paraId="598CEC9D" w14:textId="77777777" w:rsidR="00B96DF7" w:rsidRPr="00B96DF7" w:rsidRDefault="00B96DF7" w:rsidP="00AD424F">
      <w:pPr>
        <w:pStyle w:val="Ttulo3"/>
      </w:pPr>
      <w:bookmarkStart w:id="16" w:name="_Toc196243665"/>
      <w:r w:rsidRPr="00B96DF7">
        <w:t>Módulo de autenticação e gerenciamento de usuários</w:t>
      </w:r>
      <w:bookmarkEnd w:id="16"/>
    </w:p>
    <w:p w14:paraId="0E5E3694" w14:textId="77777777" w:rsidR="00B96DF7" w:rsidRPr="00B96DF7" w:rsidRDefault="00B96DF7" w:rsidP="00AD424F">
      <w:pPr>
        <w:pStyle w:val="Ttulo4"/>
      </w:pPr>
      <w:r w:rsidRPr="00B96DF7">
        <w:t>Simulador de impacto ambiental personalizado</w:t>
      </w:r>
    </w:p>
    <w:p w14:paraId="4F6082B0" w14:textId="1015D668" w:rsidR="00B96DF7" w:rsidRPr="00B96DF7" w:rsidRDefault="00B96DF7" w:rsidP="00AD424F">
      <w:pPr>
        <w:pStyle w:val="Ttulo4"/>
      </w:pPr>
      <w:r w:rsidRPr="00B96DF7">
        <w:t>Dashboard de dados regionais</w:t>
      </w:r>
      <w:r w:rsidR="00AD424F">
        <w:br/>
      </w:r>
    </w:p>
    <w:p w14:paraId="4482793F" w14:textId="77777777" w:rsidR="00B96DF7" w:rsidRPr="00B96DF7" w:rsidRDefault="00B96DF7" w:rsidP="00AD424F">
      <w:pPr>
        <w:pStyle w:val="Ttulo3"/>
      </w:pPr>
      <w:bookmarkStart w:id="17" w:name="_Toc196243666"/>
      <w:r w:rsidRPr="00B96DF7">
        <w:t>Componentes Externos:</w:t>
      </w:r>
      <w:bookmarkEnd w:id="17"/>
    </w:p>
    <w:p w14:paraId="5C724186" w14:textId="77777777" w:rsidR="00B96DF7" w:rsidRPr="00B96DF7" w:rsidRDefault="00B96DF7" w:rsidP="00AD424F">
      <w:pPr>
        <w:pStyle w:val="Ttulo4"/>
      </w:pPr>
      <w:r w:rsidRPr="00B96DF7">
        <w:t>Navegador web (acesso via cliente)</w:t>
      </w:r>
    </w:p>
    <w:p w14:paraId="26489124" w14:textId="77777777" w:rsidR="00B96DF7" w:rsidRPr="00B96DF7" w:rsidRDefault="00B96DF7" w:rsidP="00AD424F">
      <w:pPr>
        <w:pStyle w:val="Ttulo4"/>
      </w:pPr>
      <w:r w:rsidRPr="00B96DF7">
        <w:t>Bibliotecas externas (</w:t>
      </w:r>
      <w:proofErr w:type="spellStart"/>
      <w:r w:rsidRPr="00B96DF7">
        <w:t>ex</w:t>
      </w:r>
      <w:proofErr w:type="spellEnd"/>
      <w:r w:rsidRPr="00B96DF7">
        <w:t xml:space="preserve">: Chart.js para gráficos, bibliotecas Python como </w:t>
      </w:r>
      <w:proofErr w:type="spellStart"/>
      <w:r w:rsidRPr="00B96DF7">
        <w:t>Flask</w:t>
      </w:r>
      <w:proofErr w:type="spellEnd"/>
      <w:r w:rsidRPr="00B96DF7">
        <w:t>/Django)</w:t>
      </w:r>
    </w:p>
    <w:p w14:paraId="48F4D54A" w14:textId="679F2DE2" w:rsidR="00B96DF7" w:rsidRPr="00B96DF7" w:rsidRDefault="00B96DF7" w:rsidP="00AD424F">
      <w:pPr>
        <w:pStyle w:val="Ttulo4"/>
      </w:pPr>
      <w:r w:rsidRPr="00B96DF7">
        <w:t>Fontes de dados externa</w:t>
      </w:r>
      <w:r w:rsidR="00AD424F">
        <w:br/>
      </w:r>
    </w:p>
    <w:p w14:paraId="73A74F19" w14:textId="77777777" w:rsidR="00B96DF7" w:rsidRPr="00B96DF7" w:rsidRDefault="00B96DF7" w:rsidP="00AD424F">
      <w:pPr>
        <w:pStyle w:val="Ttulo3"/>
      </w:pPr>
      <w:bookmarkStart w:id="18" w:name="_Toc196243667"/>
      <w:r w:rsidRPr="00B96DF7">
        <w:t>Hardware:</w:t>
      </w:r>
      <w:bookmarkEnd w:id="18"/>
    </w:p>
    <w:p w14:paraId="74925C67" w14:textId="77777777" w:rsidR="00B96DF7" w:rsidRPr="00B96DF7" w:rsidRDefault="00B96DF7" w:rsidP="00AD424F">
      <w:pPr>
        <w:pStyle w:val="Ttulo4"/>
      </w:pPr>
      <w:r w:rsidRPr="00B96DF7">
        <w:t>Servidor de hospedagem para o sistema (nuvem ou servidor dedicado)</w:t>
      </w:r>
    </w:p>
    <w:p w14:paraId="2DEFD208" w14:textId="60B01AC1" w:rsidR="00B96DF7" w:rsidRPr="00B96DF7" w:rsidRDefault="00B96DF7" w:rsidP="00AD424F">
      <w:pPr>
        <w:pStyle w:val="Ttulo4"/>
      </w:pPr>
      <w:r w:rsidRPr="00B96DF7">
        <w:t>Dispositivos de acesso (computadores, smartphones, tablets)</w:t>
      </w:r>
      <w:r w:rsidR="00AD424F">
        <w:br/>
      </w:r>
    </w:p>
    <w:p w14:paraId="6459450F" w14:textId="77777777" w:rsidR="00B96DF7" w:rsidRPr="00B96DF7" w:rsidRDefault="00B96DF7" w:rsidP="00AD424F">
      <w:pPr>
        <w:pStyle w:val="Ttulo3"/>
      </w:pPr>
      <w:bookmarkStart w:id="19" w:name="_Toc196243668"/>
      <w:r w:rsidRPr="00B96DF7">
        <w:t>Software:</w:t>
      </w:r>
      <w:bookmarkEnd w:id="19"/>
    </w:p>
    <w:p w14:paraId="4FBB4D94" w14:textId="77777777" w:rsidR="00B96DF7" w:rsidRPr="00B96DF7" w:rsidRDefault="00B96DF7" w:rsidP="00AD424F">
      <w:pPr>
        <w:pStyle w:val="Ttulo4"/>
      </w:pPr>
      <w:r w:rsidRPr="00B96DF7">
        <w:t>Navegadores modernos compatíveis (Chrome, Firefox, Edge, Safari)</w:t>
      </w:r>
    </w:p>
    <w:p w14:paraId="5F9C0DA4" w14:textId="77777777" w:rsidR="00B96DF7" w:rsidRPr="00B96DF7" w:rsidRDefault="00B96DF7" w:rsidP="00AD424F">
      <w:pPr>
        <w:pStyle w:val="Ttulo4"/>
      </w:pPr>
      <w:proofErr w:type="spellStart"/>
      <w:r w:rsidRPr="00B96DF7">
        <w:t>IDEs</w:t>
      </w:r>
      <w:proofErr w:type="spellEnd"/>
      <w:r w:rsidRPr="00B96DF7">
        <w:t xml:space="preserve"> para desenvolvimento (</w:t>
      </w:r>
      <w:proofErr w:type="spellStart"/>
      <w:r w:rsidRPr="00B96DF7">
        <w:t>VSCode</w:t>
      </w:r>
      <w:proofErr w:type="spellEnd"/>
      <w:r w:rsidRPr="00B96DF7">
        <w:t xml:space="preserve">, </w:t>
      </w:r>
      <w:proofErr w:type="spellStart"/>
      <w:r w:rsidRPr="00B96DF7">
        <w:t>PyCharm</w:t>
      </w:r>
      <w:proofErr w:type="spellEnd"/>
      <w:r w:rsidRPr="00B96DF7">
        <w:t>)</w:t>
      </w:r>
    </w:p>
    <w:p w14:paraId="00C4357B" w14:textId="5EFF59BE" w:rsidR="00B96DF7" w:rsidRPr="00B96DF7" w:rsidRDefault="00B96DF7" w:rsidP="00AD424F">
      <w:pPr>
        <w:pStyle w:val="Ttulo4"/>
      </w:pPr>
      <w:r w:rsidRPr="00B96DF7">
        <w:t>Ferramentas de gerenciamento de banco de dados (MySQL Workbench)</w:t>
      </w:r>
      <w:r w:rsidR="00AD424F">
        <w:br/>
      </w:r>
    </w:p>
    <w:p w14:paraId="659E778C" w14:textId="671B8CCE" w:rsidR="00714ECB" w:rsidRPr="00F05C21" w:rsidRDefault="00B96DF7" w:rsidP="00EE195C">
      <w:pPr>
        <w:rPr>
          <w:rFonts w:ascii="Arial" w:hAnsi="Arial" w:cs="Arial"/>
          <w:lang w:val="pt-BR"/>
        </w:rPr>
      </w:pPr>
      <w:r w:rsidRPr="00F05C21">
        <w:rPr>
          <w:rFonts w:ascii="Arial" w:hAnsi="Arial" w:cs="Arial"/>
          <w:lang w:val="pt-BR"/>
        </w:rPr>
        <w:t>Esta especificação define os limites do sistema, seu comportamento esperado e os requisitos para seu funcionamento adequado. Qualquer modificação em sua estrutura, arquitetura ou escopo funcional deve ser avaliada em conformidade com este documento.</w:t>
      </w:r>
    </w:p>
    <w:p w14:paraId="0B5D1A7E" w14:textId="77777777" w:rsidR="00714ECB" w:rsidRDefault="00714ECB" w:rsidP="00714ECB">
      <w:pPr>
        <w:pStyle w:val="InfoBlue"/>
      </w:pPr>
      <w:r w:rsidRPr="006F3A2E">
        <w:t xml:space="preserve">[Uma breve descrição do escopo desta </w:t>
      </w:r>
      <w:r w:rsidRPr="006F3A2E">
        <w:rPr>
          <w:b/>
          <w:bCs/>
        </w:rPr>
        <w:t>Especificação de Sistema</w:t>
      </w:r>
      <w:r w:rsidRPr="006F3A2E">
        <w:t xml:space="preserve">, e de tudo o que for afetado ou influenciado </w:t>
      </w:r>
      <w:r w:rsidR="001F2BD9">
        <w:t>por este documento, componentes externos, internos, hardware e software</w:t>
      </w:r>
      <w:r w:rsidRPr="006F3A2E">
        <w:t>]</w:t>
      </w:r>
    </w:p>
    <w:p w14:paraId="0DCE0514" w14:textId="77777777" w:rsidR="00B47EE7" w:rsidRPr="006F3A2E" w:rsidRDefault="003F2FEB" w:rsidP="00F3720D">
      <w:pPr>
        <w:pStyle w:val="Ttulo2"/>
      </w:pPr>
      <w:bookmarkStart w:id="20" w:name="_Toc196243669"/>
      <w:r w:rsidRPr="006F3A2E">
        <w:t>Descriçã</w:t>
      </w:r>
      <w:r w:rsidR="00AC5624" w:rsidRPr="006F3A2E">
        <w:t>o</w:t>
      </w:r>
      <w:r w:rsidR="001D2952" w:rsidRPr="006F3A2E">
        <w:t xml:space="preserve"> dos requisitos de usuário</w:t>
      </w:r>
      <w:r w:rsidR="00B47EE7" w:rsidRPr="006F3A2E">
        <w:t>.</w:t>
      </w:r>
      <w:bookmarkEnd w:id="20"/>
      <w:r w:rsidR="00B47EE7" w:rsidRPr="006F3A2E">
        <w:t xml:space="preserve"> </w:t>
      </w:r>
    </w:p>
    <w:p w14:paraId="20F3BC06" w14:textId="77777777" w:rsidR="00C03F61" w:rsidRDefault="00B47EE7" w:rsidP="00C03F61">
      <w:pPr>
        <w:pStyle w:val="Ttulo3"/>
      </w:pPr>
      <w:bookmarkStart w:id="21" w:name="_Toc456602776"/>
      <w:bookmarkStart w:id="22" w:name="_Toc430442350"/>
      <w:bookmarkStart w:id="23" w:name="_Toc196243670"/>
      <w:r w:rsidRPr="006F3A2E">
        <w:t>Breve Descrição</w:t>
      </w:r>
      <w:bookmarkEnd w:id="23"/>
    </w:p>
    <w:p w14:paraId="7EE2685F" w14:textId="77777777" w:rsidR="00F05C21" w:rsidRPr="00F05C21" w:rsidRDefault="00F05C21" w:rsidP="00F05C21">
      <w:pPr>
        <w:rPr>
          <w:rFonts w:ascii="Arial" w:hAnsi="Arial" w:cs="Arial"/>
          <w:lang w:val="pt-BR"/>
        </w:rPr>
      </w:pPr>
      <w:r w:rsidRPr="00F05C21">
        <w:rPr>
          <w:rFonts w:ascii="Arial" w:hAnsi="Arial" w:cs="Arial"/>
          <w:lang w:val="pt-BR"/>
        </w:rPr>
        <w:t xml:space="preserve">O </w:t>
      </w:r>
      <w:proofErr w:type="spellStart"/>
      <w:r w:rsidRPr="00F05C21">
        <w:rPr>
          <w:rFonts w:ascii="Arial" w:hAnsi="Arial" w:cs="Arial"/>
          <w:b/>
          <w:bCs/>
          <w:lang w:val="pt-BR"/>
        </w:rPr>
        <w:t>Easy</w:t>
      </w:r>
      <w:proofErr w:type="spellEnd"/>
      <w:r w:rsidRPr="00F05C21">
        <w:rPr>
          <w:rFonts w:ascii="Arial" w:hAnsi="Arial" w:cs="Arial"/>
          <w:b/>
          <w:bCs/>
          <w:lang w:val="pt-BR"/>
        </w:rPr>
        <w:t xml:space="preserve"> </w:t>
      </w:r>
      <w:proofErr w:type="spellStart"/>
      <w:r w:rsidRPr="00F05C21">
        <w:rPr>
          <w:rFonts w:ascii="Arial" w:hAnsi="Arial" w:cs="Arial"/>
          <w:b/>
          <w:bCs/>
          <w:lang w:val="pt-BR"/>
        </w:rPr>
        <w:t>Recycle</w:t>
      </w:r>
      <w:proofErr w:type="spellEnd"/>
      <w:r w:rsidRPr="00F05C21">
        <w:rPr>
          <w:rFonts w:ascii="Arial" w:hAnsi="Arial" w:cs="Arial"/>
          <w:lang w:val="pt-BR"/>
        </w:rPr>
        <w:t xml:space="preserve"> é uma plataforma digital desenvolvida com o objetivo de promover a educação </w:t>
      </w:r>
      <w:r w:rsidRPr="00F05C21">
        <w:rPr>
          <w:rFonts w:ascii="Arial" w:hAnsi="Arial" w:cs="Arial"/>
          <w:lang w:val="pt-BR"/>
        </w:rPr>
        <w:lastRenderedPageBreak/>
        <w:t>ambiental e facilitar o processo de separação e descarte correto de resíduos recicláveis por parte da população. A aplicação visa unir tecnologia, dados e conscientização em uma solução centralizada e escalável.</w:t>
      </w:r>
    </w:p>
    <w:p w14:paraId="2AF849F9" w14:textId="4180F70B" w:rsidR="00BF1E1E" w:rsidRPr="00BF1E1E" w:rsidRDefault="00B47EE7" w:rsidP="00C03F61">
      <w:pPr>
        <w:pStyle w:val="InfoBlue"/>
      </w:pPr>
      <w:r w:rsidRPr="006F3A2E">
        <w:t xml:space="preserve">[A descrição aborda brevemente o papel e a finalidade </w:t>
      </w:r>
      <w:r w:rsidR="001D2952" w:rsidRPr="006F3A2E">
        <w:t xml:space="preserve">do </w:t>
      </w:r>
      <w:r w:rsidR="008F0EAF">
        <w:t>sistema/</w:t>
      </w:r>
      <w:r w:rsidR="001D2952" w:rsidRPr="006F3A2E">
        <w:t>software segundo a perspectivas do usuário</w:t>
      </w:r>
      <w:r w:rsidRPr="006F3A2E">
        <w:t>]</w:t>
      </w:r>
    </w:p>
    <w:p w14:paraId="123A9453" w14:textId="77777777" w:rsidR="0034142A" w:rsidRDefault="001D2952" w:rsidP="003F2FEB">
      <w:pPr>
        <w:pStyle w:val="Ttulo3"/>
      </w:pPr>
      <w:bookmarkStart w:id="24" w:name="_Toc196243671"/>
      <w:r w:rsidRPr="006F3A2E">
        <w:t>Requisitos</w:t>
      </w:r>
      <w:r w:rsidR="003F2FEB" w:rsidRPr="006F3A2E">
        <w:t xml:space="preserve"> do produto</w:t>
      </w:r>
      <w:bookmarkEnd w:id="24"/>
    </w:p>
    <w:p w14:paraId="6C58F6D6" w14:textId="77777777" w:rsidR="008F0EAF" w:rsidRPr="006F3A2E" w:rsidRDefault="008F0EAF" w:rsidP="008F0EAF">
      <w:pPr>
        <w:pStyle w:val="InfoBlue"/>
      </w:pPr>
      <w:r w:rsidRPr="006F3A2E">
        <w:t>[</w:t>
      </w:r>
      <w:proofErr w:type="gramStart"/>
      <w:r>
        <w:t>A  descrição</w:t>
      </w:r>
      <w:proofErr w:type="gramEnd"/>
      <w:r>
        <w:t xml:space="preserve"> dos requisitos do produto são referentes a solicitação do usuário, todos os desejos do usuário, independentemente da arquitetura do sistema</w:t>
      </w:r>
      <w:r w:rsidRPr="006F3A2E">
        <w:t>]</w:t>
      </w:r>
    </w:p>
    <w:p w14:paraId="2C0262E9" w14:textId="3177B535" w:rsidR="003F2FEB" w:rsidRDefault="001D2952" w:rsidP="003F2FEB">
      <w:pPr>
        <w:pStyle w:val="Ttulo4"/>
      </w:pPr>
      <w:r w:rsidRPr="006F3A2E">
        <w:t>Requisitos</w:t>
      </w:r>
      <w:r w:rsidR="003F2FEB" w:rsidRPr="006F3A2E">
        <w:t xml:space="preserve"> 1</w:t>
      </w:r>
      <w:r w:rsidR="00C03F61">
        <w:t xml:space="preserve"> </w:t>
      </w:r>
      <w:r w:rsidR="00C03F61" w:rsidRPr="00C03F61">
        <w:t>RF01 – Cadastro de Usuário:</w:t>
      </w:r>
    </w:p>
    <w:p w14:paraId="45BFE84E" w14:textId="5E86BD2E" w:rsidR="00C03F61" w:rsidRPr="00F05C21" w:rsidRDefault="00C03F61" w:rsidP="00EE195C">
      <w:pPr>
        <w:rPr>
          <w:rFonts w:ascii="Arial" w:hAnsi="Arial" w:cs="Arial"/>
          <w:lang w:val="pt-BR"/>
        </w:rPr>
      </w:pPr>
      <w:r w:rsidRPr="00F05C21">
        <w:rPr>
          <w:rFonts w:ascii="Arial" w:hAnsi="Arial" w:cs="Arial"/>
          <w:lang w:val="pt-BR"/>
        </w:rPr>
        <w:t xml:space="preserve">O sistema deve permitir que o usuário realize cadastro com informações básicas (nome, </w:t>
      </w:r>
      <w:proofErr w:type="spellStart"/>
      <w:r w:rsidRPr="00F05C21">
        <w:rPr>
          <w:rFonts w:ascii="Arial" w:hAnsi="Arial" w:cs="Arial"/>
          <w:lang w:val="pt-BR"/>
        </w:rPr>
        <w:t>email</w:t>
      </w:r>
      <w:proofErr w:type="spellEnd"/>
      <w:r w:rsidRPr="00F05C21">
        <w:rPr>
          <w:rFonts w:ascii="Arial" w:hAnsi="Arial" w:cs="Arial"/>
          <w:lang w:val="pt-BR"/>
        </w:rPr>
        <w:t>, localização).</w:t>
      </w:r>
    </w:p>
    <w:p w14:paraId="72993F29" w14:textId="77777777" w:rsidR="003F2FEB" w:rsidRPr="006F3A2E" w:rsidRDefault="003F2FEB" w:rsidP="003F2FEB">
      <w:pPr>
        <w:pStyle w:val="InfoBlue"/>
      </w:pPr>
      <w:r w:rsidRPr="006F3A2E">
        <w:t xml:space="preserve">[Descrição de cada </w:t>
      </w:r>
      <w:r w:rsidR="001D2952" w:rsidRPr="006F3A2E">
        <w:t>requisito</w:t>
      </w:r>
      <w:r w:rsidRPr="006F3A2E">
        <w:t xml:space="preserve"> do sistema]</w:t>
      </w:r>
    </w:p>
    <w:p w14:paraId="65EAEA3B" w14:textId="57385BBD" w:rsidR="00C03F61" w:rsidRDefault="001D2952" w:rsidP="00C03F61">
      <w:pPr>
        <w:pStyle w:val="Ttulo4"/>
      </w:pPr>
      <w:r w:rsidRPr="006F3A2E">
        <w:t>Requisitos</w:t>
      </w:r>
      <w:r w:rsidR="003F2FEB" w:rsidRPr="006F3A2E">
        <w:t xml:space="preserve"> </w:t>
      </w:r>
      <w:r w:rsidR="00902E69">
        <w:t>2</w:t>
      </w:r>
      <w:r w:rsidR="00C03F61">
        <w:t xml:space="preserve"> </w:t>
      </w:r>
      <w:r w:rsidR="00C03F61" w:rsidRPr="00C03F61">
        <w:t>RF02 – Autenticação de Usuário:</w:t>
      </w:r>
    </w:p>
    <w:p w14:paraId="3BF8A4FB" w14:textId="43712024" w:rsidR="00C03F61" w:rsidRPr="00F05C21" w:rsidRDefault="00C03F61" w:rsidP="00EE195C">
      <w:pPr>
        <w:rPr>
          <w:rFonts w:ascii="Arial" w:hAnsi="Arial" w:cs="Arial"/>
          <w:lang w:val="pt-BR"/>
        </w:rPr>
      </w:pPr>
      <w:r w:rsidRPr="00F05C21">
        <w:rPr>
          <w:rFonts w:ascii="Arial" w:hAnsi="Arial" w:cs="Arial"/>
          <w:lang w:val="pt-BR"/>
        </w:rPr>
        <w:t>O sistema deve permitir login e logout com segurança.</w:t>
      </w:r>
    </w:p>
    <w:p w14:paraId="2D1FB510" w14:textId="77777777" w:rsidR="008D71AC" w:rsidRPr="008D71AC" w:rsidRDefault="008D71AC" w:rsidP="008D71AC">
      <w:pPr>
        <w:rPr>
          <w:lang w:val="pt-BR"/>
        </w:rPr>
      </w:pPr>
    </w:p>
    <w:p w14:paraId="3EB86F0B" w14:textId="17C3ECCE" w:rsidR="00C03F61" w:rsidRDefault="00C03F61" w:rsidP="00C03F61">
      <w:pPr>
        <w:pStyle w:val="Ttulo4"/>
      </w:pPr>
      <w:r w:rsidRPr="006F3A2E">
        <w:t xml:space="preserve">Requisitos </w:t>
      </w:r>
      <w:r w:rsidR="00902E69">
        <w:t>3</w:t>
      </w:r>
      <w:r>
        <w:t xml:space="preserve"> </w:t>
      </w:r>
      <w:r w:rsidRPr="00C03F61">
        <w:t>RF03 – Exibição de Conteúdo Educacional:</w:t>
      </w:r>
    </w:p>
    <w:p w14:paraId="0C328C23" w14:textId="77777777" w:rsidR="00C03F61" w:rsidRPr="00F05C21" w:rsidRDefault="00C03F61" w:rsidP="00EE195C">
      <w:pPr>
        <w:rPr>
          <w:rFonts w:ascii="Arial" w:hAnsi="Arial" w:cs="Arial"/>
          <w:i/>
          <w:iCs/>
          <w:lang w:val="pt-BR"/>
        </w:rPr>
      </w:pPr>
      <w:r w:rsidRPr="00F05C21">
        <w:rPr>
          <w:rFonts w:ascii="Arial" w:hAnsi="Arial" w:cs="Arial"/>
          <w:lang w:val="pt-BR"/>
        </w:rPr>
        <w:t>O sistema deve exibir informações educativas sobre como separar corretamente os resíduos recicláveis.</w:t>
      </w:r>
    </w:p>
    <w:p w14:paraId="5040EB16" w14:textId="433834DB" w:rsidR="00C03F61" w:rsidRDefault="00C03F61" w:rsidP="00C03F61">
      <w:pPr>
        <w:pStyle w:val="InfoBlue"/>
        <w:ind w:left="0"/>
      </w:pPr>
      <w:r>
        <w:rPr>
          <w:rFonts w:ascii="Arial" w:hAnsi="Arial"/>
          <w:i w:val="0"/>
          <w:iCs w:val="0"/>
          <w:color w:val="auto"/>
        </w:rPr>
        <w:t xml:space="preserve">  </w:t>
      </w:r>
      <w:r>
        <w:rPr>
          <w:rFonts w:ascii="Arial" w:hAnsi="Arial"/>
          <w:i w:val="0"/>
          <w:iCs w:val="0"/>
          <w:color w:val="auto"/>
        </w:rPr>
        <w:tab/>
      </w:r>
    </w:p>
    <w:p w14:paraId="1B5446D3" w14:textId="4731A504" w:rsidR="008D71AC" w:rsidRDefault="008D71AC" w:rsidP="008D71AC">
      <w:pPr>
        <w:pStyle w:val="Ttulo4"/>
      </w:pPr>
      <w:r w:rsidRPr="006F3A2E">
        <w:t xml:space="preserve">Requisitos </w:t>
      </w:r>
      <w:r w:rsidR="00902E69">
        <w:t>4</w:t>
      </w:r>
      <w:r w:rsidRPr="00C03F61">
        <w:t>RF03 – Exibição de Conteúdo Educacional:</w:t>
      </w:r>
    </w:p>
    <w:p w14:paraId="0B2DD87C" w14:textId="77777777" w:rsidR="008D71AC" w:rsidRPr="00F05C21" w:rsidRDefault="008D71AC" w:rsidP="00EE195C">
      <w:pPr>
        <w:rPr>
          <w:rFonts w:ascii="Arial" w:hAnsi="Arial" w:cs="Arial"/>
          <w:lang w:val="pt-BR"/>
        </w:rPr>
      </w:pPr>
      <w:r w:rsidRPr="00F05C21">
        <w:rPr>
          <w:rFonts w:ascii="Arial" w:hAnsi="Arial" w:cs="Arial"/>
          <w:lang w:val="pt-BR"/>
        </w:rPr>
        <w:t>O sistema deve exibir informações educativas sobre como separar corretamente os resíduos recicláveis.</w:t>
      </w:r>
    </w:p>
    <w:p w14:paraId="78D6B9A0" w14:textId="690A1799" w:rsidR="008D71AC" w:rsidRPr="00F05C21" w:rsidRDefault="008D71AC" w:rsidP="00EE195C">
      <w:pPr>
        <w:rPr>
          <w:rFonts w:ascii="Arial" w:hAnsi="Arial" w:cs="Arial"/>
          <w:lang w:val="pt-BR"/>
        </w:rPr>
      </w:pPr>
      <w:r w:rsidRPr="00F05C21">
        <w:rPr>
          <w:rFonts w:ascii="Arial" w:hAnsi="Arial" w:cs="Arial"/>
          <w:lang w:val="pt-BR"/>
        </w:rPr>
        <w:t xml:space="preserve">  </w:t>
      </w:r>
      <w:r w:rsidRPr="00F05C21">
        <w:rPr>
          <w:rFonts w:ascii="Arial" w:hAnsi="Arial" w:cs="Arial"/>
          <w:lang w:val="pt-BR"/>
        </w:rPr>
        <w:tab/>
      </w:r>
    </w:p>
    <w:p w14:paraId="148AFED7" w14:textId="65AFBD94" w:rsidR="008D71AC" w:rsidRDefault="008D71AC" w:rsidP="008D71AC">
      <w:pPr>
        <w:pStyle w:val="Ttulo4"/>
      </w:pPr>
      <w:r w:rsidRPr="006F3A2E">
        <w:t xml:space="preserve">Requisitos </w:t>
      </w:r>
      <w:r w:rsidR="00902E69">
        <w:t>5</w:t>
      </w:r>
      <w:r>
        <w:t xml:space="preserve"> </w:t>
      </w:r>
      <w:r w:rsidRPr="00C03F61">
        <w:t>RF0</w:t>
      </w:r>
      <w:r>
        <w:t>4</w:t>
      </w:r>
      <w:r w:rsidRPr="00C03F61">
        <w:t xml:space="preserve"> – </w:t>
      </w:r>
      <w:r w:rsidRPr="008D71AC">
        <w:t>Visualização de Dados de Reciclagem Local:</w:t>
      </w:r>
    </w:p>
    <w:p w14:paraId="1F687DA1" w14:textId="77777777" w:rsidR="008D71AC" w:rsidRPr="00F05C21" w:rsidRDefault="008D71AC" w:rsidP="00EE195C">
      <w:pPr>
        <w:rPr>
          <w:rFonts w:ascii="Arial" w:hAnsi="Arial" w:cs="Arial"/>
          <w:lang w:val="pt-BR"/>
        </w:rPr>
      </w:pPr>
      <w:r w:rsidRPr="00F05C21">
        <w:rPr>
          <w:rFonts w:ascii="Arial" w:hAnsi="Arial" w:cs="Arial"/>
          <w:lang w:val="pt-BR"/>
        </w:rPr>
        <w:t>O sistema deve exibir dados sobre reciclagem da cidade do usuário, com filtros por período (semanal, mensal, anual).</w:t>
      </w:r>
    </w:p>
    <w:p w14:paraId="13A9E2B0" w14:textId="77777777" w:rsidR="008D71AC" w:rsidRPr="008D71AC" w:rsidRDefault="008D71AC" w:rsidP="008D71AC">
      <w:pPr>
        <w:pStyle w:val="Corpodetexto"/>
        <w:rPr>
          <w:lang w:val="pt-BR"/>
        </w:rPr>
      </w:pPr>
    </w:p>
    <w:p w14:paraId="521D9E09" w14:textId="2F5474F5" w:rsidR="008D71AC" w:rsidRDefault="008D71AC" w:rsidP="008D71AC">
      <w:pPr>
        <w:pStyle w:val="Ttulo4"/>
      </w:pPr>
      <w:r w:rsidRPr="006F3A2E">
        <w:t xml:space="preserve">Requisitos </w:t>
      </w:r>
      <w:r w:rsidR="00902E69">
        <w:t>6</w:t>
      </w:r>
      <w:r>
        <w:t xml:space="preserve"> </w:t>
      </w:r>
      <w:r w:rsidRPr="00C03F61">
        <w:t>RF0</w:t>
      </w:r>
      <w:r>
        <w:t>5</w:t>
      </w:r>
      <w:r w:rsidRPr="00C03F61">
        <w:t xml:space="preserve"> – </w:t>
      </w:r>
      <w:r w:rsidRPr="008D71AC">
        <w:t>Exibição de Impactos Ambientais:</w:t>
      </w:r>
    </w:p>
    <w:p w14:paraId="5544A58C" w14:textId="324B100A" w:rsidR="008D71AC" w:rsidRPr="00F05C21" w:rsidRDefault="008D71AC" w:rsidP="00EE195C">
      <w:pPr>
        <w:rPr>
          <w:rFonts w:ascii="Arial" w:hAnsi="Arial" w:cs="Arial"/>
          <w:lang w:val="pt-BR"/>
        </w:rPr>
      </w:pPr>
      <w:r w:rsidRPr="00F05C21">
        <w:rPr>
          <w:rFonts w:ascii="Arial" w:hAnsi="Arial" w:cs="Arial"/>
          <w:lang w:val="pt-BR"/>
        </w:rPr>
        <w:t>O sistema deve apresentar informações sobre os benefícios ambientais da reciclagem.</w:t>
      </w:r>
    </w:p>
    <w:p w14:paraId="186ABE92" w14:textId="77777777" w:rsidR="008D71AC" w:rsidRPr="00F05C21" w:rsidRDefault="008D71AC" w:rsidP="00EE195C">
      <w:pPr>
        <w:rPr>
          <w:rFonts w:ascii="Arial" w:hAnsi="Arial" w:cs="Arial"/>
          <w:lang w:val="pt-BR"/>
        </w:rPr>
      </w:pPr>
    </w:p>
    <w:p w14:paraId="5ED75789" w14:textId="41216F36" w:rsidR="008D71AC" w:rsidRDefault="008D71AC" w:rsidP="008D71AC">
      <w:pPr>
        <w:pStyle w:val="Ttulo4"/>
      </w:pPr>
      <w:r w:rsidRPr="006F3A2E">
        <w:t xml:space="preserve">Requisitos </w:t>
      </w:r>
      <w:r w:rsidR="00902E69">
        <w:t>7</w:t>
      </w:r>
      <w:r>
        <w:t xml:space="preserve"> </w:t>
      </w:r>
      <w:r w:rsidRPr="008D71AC">
        <w:t>RF06 – Simulador de Impacto Pessoal:</w:t>
      </w:r>
    </w:p>
    <w:p w14:paraId="24E4211F" w14:textId="63B34B12" w:rsidR="008D71AC" w:rsidRPr="00F05C21" w:rsidRDefault="008D71AC" w:rsidP="00EE195C">
      <w:pPr>
        <w:rPr>
          <w:rFonts w:ascii="Arial" w:hAnsi="Arial" w:cs="Arial"/>
          <w:lang w:val="pt-BR"/>
        </w:rPr>
      </w:pPr>
      <w:r w:rsidRPr="00F05C21">
        <w:rPr>
          <w:rFonts w:ascii="Arial" w:hAnsi="Arial" w:cs="Arial"/>
          <w:lang w:val="pt-BR"/>
        </w:rPr>
        <w:t>O sistema deve permitir que o usuário informe a média de itens reciclados por semana e receba uma estimativa de impacto ambiental gerado.</w:t>
      </w:r>
    </w:p>
    <w:p w14:paraId="2C791B7E" w14:textId="77777777" w:rsidR="008D71AC" w:rsidRPr="008D71AC" w:rsidRDefault="008D71AC" w:rsidP="008D71AC">
      <w:pPr>
        <w:pStyle w:val="Corpodetexto"/>
        <w:ind w:left="0"/>
        <w:rPr>
          <w:lang w:val="pt-BR"/>
        </w:rPr>
      </w:pPr>
    </w:p>
    <w:p w14:paraId="72AE0F13" w14:textId="138F7EE4" w:rsidR="008D71AC" w:rsidRDefault="008D71AC" w:rsidP="008D71AC">
      <w:pPr>
        <w:pStyle w:val="Ttulo4"/>
      </w:pPr>
      <w:r w:rsidRPr="006F3A2E">
        <w:t xml:space="preserve">Requisitos </w:t>
      </w:r>
      <w:r w:rsidR="00902E69">
        <w:t>8</w:t>
      </w:r>
      <w:r>
        <w:t xml:space="preserve"> </w:t>
      </w:r>
      <w:r w:rsidRPr="008D71AC">
        <w:rPr>
          <w:lang w:val="en-US"/>
        </w:rPr>
        <w:t xml:space="preserve">RF07 – </w:t>
      </w:r>
      <w:proofErr w:type="spellStart"/>
      <w:r w:rsidRPr="008D71AC">
        <w:rPr>
          <w:lang w:val="en-US"/>
        </w:rPr>
        <w:t>Localização</w:t>
      </w:r>
      <w:proofErr w:type="spellEnd"/>
      <w:r w:rsidRPr="008D71AC">
        <w:rPr>
          <w:lang w:val="en-US"/>
        </w:rPr>
        <w:t xml:space="preserve"> </w:t>
      </w:r>
      <w:proofErr w:type="spellStart"/>
      <w:r w:rsidRPr="008D71AC">
        <w:rPr>
          <w:lang w:val="en-US"/>
        </w:rPr>
        <w:t>Geográfica</w:t>
      </w:r>
      <w:proofErr w:type="spellEnd"/>
      <w:r w:rsidRPr="008D71AC">
        <w:rPr>
          <w:lang w:val="en-US"/>
        </w:rPr>
        <w:t>:</w:t>
      </w:r>
    </w:p>
    <w:p w14:paraId="3A087CF1" w14:textId="14FA4820" w:rsidR="008D71AC" w:rsidRPr="00F05C21" w:rsidRDefault="008D71AC" w:rsidP="00EE195C">
      <w:pPr>
        <w:rPr>
          <w:rFonts w:ascii="Arial" w:hAnsi="Arial" w:cs="Arial"/>
          <w:lang w:val="pt-BR"/>
        </w:rPr>
      </w:pPr>
      <w:r w:rsidRPr="00F05C21">
        <w:rPr>
          <w:rFonts w:ascii="Arial" w:hAnsi="Arial" w:cs="Arial"/>
          <w:lang w:val="pt-BR"/>
        </w:rPr>
        <w:t>O sistema deve identificar ou permitir a seleção da cidade do usuário para personalizar os dados regionais.</w:t>
      </w:r>
      <w:r w:rsidRPr="00F05C21">
        <w:rPr>
          <w:rFonts w:ascii="Arial" w:hAnsi="Arial" w:cs="Arial"/>
          <w:lang w:val="pt-BR"/>
        </w:rPr>
        <w:br/>
      </w:r>
    </w:p>
    <w:p w14:paraId="66558926" w14:textId="1DB1945C" w:rsidR="008D71AC" w:rsidRDefault="008D71AC" w:rsidP="008D71AC">
      <w:pPr>
        <w:pStyle w:val="Ttulo4"/>
      </w:pPr>
      <w:r w:rsidRPr="006F3A2E">
        <w:t xml:space="preserve">Requisitos </w:t>
      </w:r>
      <w:r>
        <w:t xml:space="preserve">9 </w:t>
      </w:r>
      <w:r w:rsidRPr="008D71AC">
        <w:rPr>
          <w:lang w:val="en-US"/>
        </w:rPr>
        <w:t xml:space="preserve">RF08 – </w:t>
      </w:r>
      <w:proofErr w:type="spellStart"/>
      <w:r w:rsidRPr="008D71AC">
        <w:rPr>
          <w:lang w:val="en-US"/>
        </w:rPr>
        <w:t>Responsividade</w:t>
      </w:r>
      <w:proofErr w:type="spellEnd"/>
      <w:r w:rsidRPr="008D71AC">
        <w:rPr>
          <w:lang w:val="en-US"/>
        </w:rPr>
        <w:t>:</w:t>
      </w:r>
    </w:p>
    <w:p w14:paraId="53EDD6C8" w14:textId="41BEAB12" w:rsidR="008D71AC" w:rsidRPr="00F05C21" w:rsidRDefault="008D71AC" w:rsidP="00EE195C">
      <w:pPr>
        <w:rPr>
          <w:rFonts w:ascii="Arial" w:hAnsi="Arial" w:cs="Arial"/>
          <w:lang w:val="pt-BR"/>
        </w:rPr>
      </w:pPr>
      <w:r w:rsidRPr="00F05C21">
        <w:rPr>
          <w:rFonts w:ascii="Arial" w:hAnsi="Arial" w:cs="Arial"/>
          <w:lang w:val="pt-BR"/>
        </w:rPr>
        <w:t>O sistema deve se adaptar a diferentes tamanhos de tela (mobile, tablet, desktop).</w:t>
      </w:r>
    </w:p>
    <w:p w14:paraId="1F16B093" w14:textId="77777777" w:rsidR="008D71AC" w:rsidRPr="008D71AC" w:rsidRDefault="008D71AC" w:rsidP="00902E69">
      <w:pPr>
        <w:pStyle w:val="Corpodetexto"/>
        <w:ind w:left="0"/>
        <w:rPr>
          <w:lang w:val="pt-BR"/>
        </w:rPr>
      </w:pPr>
    </w:p>
    <w:p w14:paraId="2ADE607C" w14:textId="46B59490" w:rsidR="008D71AC" w:rsidRDefault="008D71AC" w:rsidP="008D71AC">
      <w:pPr>
        <w:pStyle w:val="Ttulo4"/>
      </w:pPr>
      <w:r w:rsidRPr="006F3A2E">
        <w:t xml:space="preserve">Requisitos </w:t>
      </w:r>
      <w:r>
        <w:t>1</w:t>
      </w:r>
      <w:r w:rsidR="00902E69">
        <w:t>0</w:t>
      </w:r>
      <w:r>
        <w:t xml:space="preserve"> </w:t>
      </w:r>
      <w:r w:rsidRPr="008D71AC">
        <w:rPr>
          <w:lang w:val="en-US"/>
        </w:rPr>
        <w:t xml:space="preserve">RNF01 – </w:t>
      </w:r>
      <w:proofErr w:type="spellStart"/>
      <w:r w:rsidRPr="008D71AC">
        <w:rPr>
          <w:lang w:val="en-US"/>
        </w:rPr>
        <w:t>Usabilidade</w:t>
      </w:r>
      <w:proofErr w:type="spellEnd"/>
      <w:r w:rsidRPr="008D71AC">
        <w:rPr>
          <w:lang w:val="en-US"/>
        </w:rPr>
        <w:t>:</w:t>
      </w:r>
    </w:p>
    <w:p w14:paraId="1B6F7A24" w14:textId="22C1B50C" w:rsidR="008D71AC" w:rsidRPr="00F05C21" w:rsidRDefault="008D71AC" w:rsidP="00EE195C">
      <w:pPr>
        <w:rPr>
          <w:rFonts w:ascii="Arial" w:hAnsi="Arial" w:cs="Arial"/>
          <w:lang w:val="pt-BR"/>
        </w:rPr>
      </w:pPr>
      <w:r w:rsidRPr="00F05C21">
        <w:rPr>
          <w:rFonts w:ascii="Arial" w:hAnsi="Arial" w:cs="Arial"/>
          <w:lang w:val="pt-BR"/>
        </w:rPr>
        <w:t>A interface deve ser intuitiva e de fácil navegação, mesmo para usuários com baixo nível de letramento digital.</w:t>
      </w:r>
    </w:p>
    <w:p w14:paraId="14F46B7D" w14:textId="77777777" w:rsidR="008D71AC" w:rsidRPr="008D71AC" w:rsidRDefault="008D71AC" w:rsidP="008D71AC">
      <w:pPr>
        <w:pStyle w:val="Corpodetexto"/>
        <w:ind w:left="0"/>
        <w:rPr>
          <w:lang w:val="pt-BR"/>
        </w:rPr>
      </w:pPr>
    </w:p>
    <w:p w14:paraId="66948B81" w14:textId="18990D99" w:rsidR="008D71AC" w:rsidRDefault="008D71AC" w:rsidP="008D71AC">
      <w:pPr>
        <w:pStyle w:val="Ttulo4"/>
      </w:pPr>
      <w:r w:rsidRPr="006F3A2E">
        <w:lastRenderedPageBreak/>
        <w:t xml:space="preserve">Requisitos </w:t>
      </w:r>
      <w:r>
        <w:t>1</w:t>
      </w:r>
      <w:r w:rsidR="00902E69">
        <w:t>1</w:t>
      </w:r>
      <w:r>
        <w:t xml:space="preserve"> </w:t>
      </w:r>
      <w:r w:rsidRPr="008D71AC">
        <w:rPr>
          <w:lang w:val="en-US"/>
        </w:rPr>
        <w:t xml:space="preserve">RNF02 – </w:t>
      </w:r>
      <w:proofErr w:type="spellStart"/>
      <w:r w:rsidRPr="008D71AC">
        <w:rPr>
          <w:lang w:val="en-US"/>
        </w:rPr>
        <w:t>Desempenho</w:t>
      </w:r>
      <w:proofErr w:type="spellEnd"/>
      <w:r w:rsidRPr="008D71AC">
        <w:rPr>
          <w:lang w:val="en-US"/>
        </w:rPr>
        <w:t>:</w:t>
      </w:r>
    </w:p>
    <w:p w14:paraId="7E36B73F" w14:textId="17C163E3" w:rsidR="008D71AC" w:rsidRPr="00F05C21" w:rsidRDefault="008D71AC" w:rsidP="00EE195C">
      <w:pPr>
        <w:rPr>
          <w:rFonts w:ascii="Arial" w:hAnsi="Arial" w:cs="Arial"/>
          <w:lang w:val="pt-BR"/>
        </w:rPr>
      </w:pPr>
      <w:r w:rsidRPr="00F05C21">
        <w:rPr>
          <w:rFonts w:ascii="Arial" w:hAnsi="Arial" w:cs="Arial"/>
          <w:lang w:val="pt-BR"/>
        </w:rPr>
        <w:t>As páginas e funcionalidades devem carregar em até 3 segundos com conexão padrão.</w:t>
      </w:r>
    </w:p>
    <w:p w14:paraId="03745C57" w14:textId="77777777" w:rsidR="008D71AC" w:rsidRPr="008D71AC" w:rsidRDefault="008D71AC" w:rsidP="008D71AC">
      <w:pPr>
        <w:pStyle w:val="Corpodetexto"/>
        <w:ind w:left="0"/>
        <w:rPr>
          <w:lang w:val="pt-BR"/>
        </w:rPr>
      </w:pPr>
    </w:p>
    <w:p w14:paraId="59CB621A" w14:textId="60800BD3" w:rsidR="008D71AC" w:rsidRDefault="008D71AC" w:rsidP="008D71AC">
      <w:pPr>
        <w:pStyle w:val="Ttulo4"/>
      </w:pPr>
      <w:r w:rsidRPr="006F3A2E">
        <w:t xml:space="preserve">Requisitos </w:t>
      </w:r>
      <w:r>
        <w:t>1</w:t>
      </w:r>
      <w:r w:rsidR="00902E69">
        <w:t>2</w:t>
      </w:r>
      <w:r>
        <w:t xml:space="preserve"> </w:t>
      </w:r>
      <w:r w:rsidRPr="008D71AC">
        <w:rPr>
          <w:lang w:val="en-US"/>
        </w:rPr>
        <w:t xml:space="preserve">RNF03 – </w:t>
      </w:r>
      <w:proofErr w:type="spellStart"/>
      <w:r w:rsidRPr="008D71AC">
        <w:rPr>
          <w:lang w:val="en-US"/>
        </w:rPr>
        <w:t>Segurança</w:t>
      </w:r>
      <w:proofErr w:type="spellEnd"/>
      <w:r w:rsidRPr="008D71AC">
        <w:rPr>
          <w:lang w:val="en-US"/>
        </w:rPr>
        <w:t>:</w:t>
      </w:r>
    </w:p>
    <w:p w14:paraId="1E4ECE4F" w14:textId="77777777" w:rsidR="008D71AC" w:rsidRDefault="008D71AC" w:rsidP="008D71AC">
      <w:pPr>
        <w:pStyle w:val="InfoBlue"/>
        <w:ind w:left="0"/>
        <w:rPr>
          <w:rFonts w:ascii="Arial" w:hAnsi="Arial"/>
          <w:i w:val="0"/>
          <w:iCs w:val="0"/>
          <w:color w:val="auto"/>
        </w:rPr>
      </w:pPr>
      <w:r w:rsidRPr="00F05C21">
        <w:rPr>
          <w:rFonts w:ascii="Arial" w:hAnsi="Arial" w:cs="Arial"/>
          <w:i w:val="0"/>
          <w:iCs w:val="0"/>
          <w:color w:val="auto"/>
        </w:rPr>
        <w:t>O sistema deve proteger os dados dos usuários utilizando criptografia e autenticação segura</w:t>
      </w:r>
      <w:r w:rsidRPr="008D71AC">
        <w:rPr>
          <w:rFonts w:ascii="Arial" w:hAnsi="Arial"/>
          <w:i w:val="0"/>
          <w:iCs w:val="0"/>
          <w:color w:val="auto"/>
        </w:rPr>
        <w:t>.</w:t>
      </w:r>
    </w:p>
    <w:p w14:paraId="3425705C" w14:textId="55439F9B" w:rsidR="008D71AC" w:rsidRPr="008D71AC" w:rsidRDefault="008D71AC" w:rsidP="008D71AC">
      <w:pPr>
        <w:pStyle w:val="InfoBlue"/>
        <w:ind w:left="0"/>
      </w:pPr>
      <w:r>
        <w:rPr>
          <w:rFonts w:ascii="Arial" w:hAnsi="Arial"/>
          <w:i w:val="0"/>
          <w:iCs w:val="0"/>
          <w:color w:val="auto"/>
        </w:rPr>
        <w:t xml:space="preserve">  </w:t>
      </w:r>
      <w:r>
        <w:rPr>
          <w:rFonts w:ascii="Arial" w:hAnsi="Arial"/>
          <w:i w:val="0"/>
          <w:iCs w:val="0"/>
          <w:color w:val="auto"/>
        </w:rPr>
        <w:tab/>
      </w:r>
    </w:p>
    <w:p w14:paraId="4B43ADEA" w14:textId="64D206C1" w:rsidR="00C03F61" w:rsidRDefault="00C03F61" w:rsidP="00C03F61">
      <w:pPr>
        <w:pStyle w:val="Ttulo4"/>
      </w:pPr>
      <w:r w:rsidRPr="006F3A2E">
        <w:t xml:space="preserve">Requisitos </w:t>
      </w:r>
      <w:r w:rsidR="008D71AC">
        <w:t>1</w:t>
      </w:r>
      <w:r w:rsidR="00902E69">
        <w:t>3</w:t>
      </w:r>
      <w:r>
        <w:t xml:space="preserve"> </w:t>
      </w:r>
      <w:r w:rsidR="008D71AC" w:rsidRPr="008D71AC">
        <w:rPr>
          <w:lang w:val="en-US"/>
        </w:rPr>
        <w:t xml:space="preserve">RNF04 – </w:t>
      </w:r>
      <w:proofErr w:type="spellStart"/>
      <w:r w:rsidR="008D71AC" w:rsidRPr="008D71AC">
        <w:rPr>
          <w:lang w:val="en-US"/>
        </w:rPr>
        <w:t>Escalabilidade</w:t>
      </w:r>
      <w:proofErr w:type="spellEnd"/>
      <w:r w:rsidR="008D71AC" w:rsidRPr="008D71AC">
        <w:rPr>
          <w:lang w:val="en-US"/>
        </w:rPr>
        <w:t>:</w:t>
      </w:r>
    </w:p>
    <w:p w14:paraId="534C5870" w14:textId="77777777" w:rsidR="008D71AC" w:rsidRPr="00F05C21" w:rsidRDefault="008D71AC" w:rsidP="00EE195C">
      <w:pPr>
        <w:rPr>
          <w:rFonts w:ascii="Arial" w:hAnsi="Arial" w:cs="Arial"/>
          <w:lang w:val="pt-BR"/>
        </w:rPr>
      </w:pPr>
      <w:r w:rsidRPr="00F05C21">
        <w:rPr>
          <w:rFonts w:ascii="Arial" w:hAnsi="Arial" w:cs="Arial"/>
          <w:lang w:val="pt-BR"/>
        </w:rPr>
        <w:t xml:space="preserve">A aplicação deve suportar aumento de usuários simultâneos sem perda significativa de desempenho. </w:t>
      </w:r>
    </w:p>
    <w:p w14:paraId="0ED0618A" w14:textId="77777777" w:rsidR="008D71AC" w:rsidRPr="008D71AC" w:rsidRDefault="008D71AC" w:rsidP="008D71AC">
      <w:pPr>
        <w:pStyle w:val="Corpodetexto"/>
        <w:rPr>
          <w:lang w:val="pt-BR"/>
        </w:rPr>
      </w:pPr>
    </w:p>
    <w:p w14:paraId="55F23B49" w14:textId="06F4AB3E" w:rsidR="008D71AC" w:rsidRDefault="008D71AC" w:rsidP="008D71AC">
      <w:pPr>
        <w:pStyle w:val="Ttulo4"/>
      </w:pPr>
      <w:r w:rsidRPr="006F3A2E">
        <w:t xml:space="preserve">Requisitos </w:t>
      </w:r>
      <w:r>
        <w:t>1</w:t>
      </w:r>
      <w:r w:rsidR="00902E69">
        <w:t>4</w:t>
      </w:r>
      <w:r>
        <w:t xml:space="preserve"> </w:t>
      </w:r>
      <w:r w:rsidRPr="008D71AC">
        <w:rPr>
          <w:lang w:val="en-US"/>
        </w:rPr>
        <w:t xml:space="preserve">RNF05 – </w:t>
      </w:r>
      <w:proofErr w:type="spellStart"/>
      <w:r w:rsidRPr="008D71AC">
        <w:rPr>
          <w:lang w:val="en-US"/>
        </w:rPr>
        <w:t>Disponibilidade</w:t>
      </w:r>
      <w:proofErr w:type="spellEnd"/>
      <w:r w:rsidRPr="008D71AC">
        <w:rPr>
          <w:lang w:val="en-US"/>
        </w:rPr>
        <w:t>:</w:t>
      </w:r>
    </w:p>
    <w:p w14:paraId="48D952AF" w14:textId="6471AC24" w:rsidR="008D71AC" w:rsidRPr="00F05C21" w:rsidRDefault="008D71AC" w:rsidP="00EE195C">
      <w:pPr>
        <w:rPr>
          <w:rFonts w:ascii="Arial" w:hAnsi="Arial" w:cs="Arial"/>
          <w:lang w:val="pt-BR"/>
        </w:rPr>
      </w:pPr>
      <w:r w:rsidRPr="00F05C21">
        <w:rPr>
          <w:rFonts w:ascii="Arial" w:hAnsi="Arial" w:cs="Arial"/>
          <w:lang w:val="pt-BR"/>
        </w:rPr>
        <w:t xml:space="preserve">O sistema deve estar disponível para acesso 24/7 com no mínimo 99% de </w:t>
      </w:r>
      <w:proofErr w:type="spellStart"/>
      <w:r w:rsidRPr="00F05C21">
        <w:rPr>
          <w:rFonts w:ascii="Arial" w:hAnsi="Arial" w:cs="Arial"/>
          <w:lang w:val="pt-BR"/>
        </w:rPr>
        <w:t>uptime</w:t>
      </w:r>
      <w:proofErr w:type="spellEnd"/>
      <w:r w:rsidRPr="00F05C21">
        <w:rPr>
          <w:rFonts w:ascii="Arial" w:hAnsi="Arial" w:cs="Arial"/>
          <w:lang w:val="pt-BR"/>
        </w:rPr>
        <w:t xml:space="preserve"> mensal. </w:t>
      </w:r>
    </w:p>
    <w:p w14:paraId="4308F6AA" w14:textId="77777777" w:rsidR="008D71AC" w:rsidRPr="008D71AC" w:rsidRDefault="008D71AC" w:rsidP="008D71AC">
      <w:pPr>
        <w:pStyle w:val="Corpodetexto"/>
        <w:rPr>
          <w:lang w:val="pt-BR"/>
        </w:rPr>
      </w:pPr>
    </w:p>
    <w:p w14:paraId="18CFD191" w14:textId="24C7D5AC" w:rsidR="008D71AC" w:rsidRDefault="008D71AC" w:rsidP="008D71AC">
      <w:pPr>
        <w:pStyle w:val="Ttulo4"/>
      </w:pPr>
      <w:r w:rsidRPr="006F3A2E">
        <w:t xml:space="preserve">Requisitos </w:t>
      </w:r>
      <w:r>
        <w:t>1</w:t>
      </w:r>
      <w:r w:rsidR="00902E69">
        <w:t>5</w:t>
      </w:r>
      <w:r>
        <w:t xml:space="preserve"> </w:t>
      </w:r>
      <w:r w:rsidRPr="008D71AC">
        <w:rPr>
          <w:lang w:val="en-US"/>
        </w:rPr>
        <w:t xml:space="preserve">RNF06 – </w:t>
      </w:r>
      <w:proofErr w:type="spellStart"/>
      <w:r w:rsidRPr="008D71AC">
        <w:rPr>
          <w:lang w:val="en-US"/>
        </w:rPr>
        <w:t>Manutenibilidade</w:t>
      </w:r>
      <w:proofErr w:type="spellEnd"/>
      <w:r w:rsidRPr="008D71AC">
        <w:rPr>
          <w:lang w:val="en-US"/>
        </w:rPr>
        <w:t>:</w:t>
      </w:r>
    </w:p>
    <w:p w14:paraId="6FB32727" w14:textId="75BB6BB6" w:rsidR="008D71AC" w:rsidRPr="00F05C21" w:rsidRDefault="008D71AC" w:rsidP="00EE195C">
      <w:pPr>
        <w:rPr>
          <w:lang w:val="pt-BR"/>
        </w:rPr>
      </w:pPr>
      <w:r w:rsidRPr="00F05C21">
        <w:rPr>
          <w:rFonts w:ascii="Arial" w:hAnsi="Arial" w:cs="Arial"/>
          <w:lang w:val="pt-BR"/>
        </w:rPr>
        <w:t>O código-fonte deve seguir boas práticas de organização e documentação para facilitar futuras manutenções.</w:t>
      </w:r>
    </w:p>
    <w:p w14:paraId="320D1FEF" w14:textId="77777777" w:rsidR="008D71AC" w:rsidRPr="008D71AC" w:rsidRDefault="008D71AC" w:rsidP="008D71AC">
      <w:pPr>
        <w:pStyle w:val="Corpodetexto"/>
        <w:rPr>
          <w:lang w:val="pt-BR"/>
        </w:rPr>
      </w:pPr>
    </w:p>
    <w:p w14:paraId="2912F999" w14:textId="2FC312AC" w:rsidR="008D71AC" w:rsidRDefault="008D71AC" w:rsidP="008D71AC">
      <w:pPr>
        <w:pStyle w:val="Ttulo4"/>
      </w:pPr>
      <w:r w:rsidRPr="006F3A2E">
        <w:t xml:space="preserve">Requisitos </w:t>
      </w:r>
      <w:r>
        <w:t>1</w:t>
      </w:r>
      <w:r w:rsidR="00902E69">
        <w:t>6</w:t>
      </w:r>
      <w:r>
        <w:t xml:space="preserve"> </w:t>
      </w:r>
      <w:r w:rsidRPr="008D71AC">
        <w:rPr>
          <w:lang w:val="en-US"/>
        </w:rPr>
        <w:t xml:space="preserve">RNF07 – </w:t>
      </w:r>
      <w:proofErr w:type="spellStart"/>
      <w:r w:rsidRPr="008D71AC">
        <w:rPr>
          <w:lang w:val="en-US"/>
        </w:rPr>
        <w:t>Compatibilidade</w:t>
      </w:r>
      <w:proofErr w:type="spellEnd"/>
      <w:r w:rsidRPr="008D71AC">
        <w:rPr>
          <w:lang w:val="en-US"/>
        </w:rPr>
        <w:t>:</w:t>
      </w:r>
    </w:p>
    <w:p w14:paraId="33863553" w14:textId="03838C02" w:rsidR="00C03F61" w:rsidRPr="00F05C21" w:rsidRDefault="008D71AC" w:rsidP="00EE195C">
      <w:pPr>
        <w:rPr>
          <w:rFonts w:ascii="Arial" w:hAnsi="Arial" w:cs="Arial"/>
          <w:lang w:val="pt-BR"/>
        </w:rPr>
      </w:pPr>
      <w:r w:rsidRPr="00F05C21">
        <w:rPr>
          <w:rFonts w:ascii="Arial" w:hAnsi="Arial" w:cs="Arial"/>
          <w:lang w:val="pt-BR"/>
        </w:rPr>
        <w:t>O sistema deve ser compatível com os navegadores modernos (Chrome, Firefox, Safari, Edge).</w:t>
      </w:r>
    </w:p>
    <w:p w14:paraId="18AF5ECE" w14:textId="77777777" w:rsidR="00902E69" w:rsidRDefault="00902E69" w:rsidP="00902E69">
      <w:pPr>
        <w:pStyle w:val="Corpodetexto"/>
        <w:ind w:left="0"/>
        <w:rPr>
          <w:rFonts w:ascii="Arial" w:hAnsi="Arial"/>
          <w:lang w:val="pt-BR"/>
        </w:rPr>
      </w:pPr>
    </w:p>
    <w:p w14:paraId="49D9EBBA" w14:textId="5417A514" w:rsidR="00902E69" w:rsidRDefault="00902E69" w:rsidP="00902E69">
      <w:pPr>
        <w:pStyle w:val="Ttulo4"/>
      </w:pPr>
      <w:r w:rsidRPr="006F3A2E">
        <w:t xml:space="preserve">Requisitos </w:t>
      </w:r>
      <w:r>
        <w:t xml:space="preserve">17 </w:t>
      </w:r>
      <w:r w:rsidRPr="00902E69">
        <w:rPr>
          <w:lang w:val="en-US"/>
        </w:rPr>
        <w:t>RI01</w:t>
      </w:r>
    </w:p>
    <w:p w14:paraId="747BBBA0" w14:textId="4A2E66DE" w:rsidR="00902E69" w:rsidRPr="00F05C21" w:rsidRDefault="00902E69" w:rsidP="00EE195C">
      <w:pPr>
        <w:rPr>
          <w:rFonts w:ascii="Arial" w:hAnsi="Arial" w:cs="Arial"/>
          <w:lang w:val="pt-BR"/>
        </w:rPr>
      </w:pPr>
      <w:r w:rsidRPr="00F05C21">
        <w:rPr>
          <w:rFonts w:ascii="Arial" w:hAnsi="Arial" w:cs="Arial"/>
          <w:lang w:val="pt-BR"/>
        </w:rPr>
        <w:t>O sistema não deve permitir acesso a dados de reciclagem de outras cidades sem autorização.</w:t>
      </w:r>
    </w:p>
    <w:p w14:paraId="6268875C" w14:textId="77777777" w:rsidR="00902E69" w:rsidRDefault="00902E69" w:rsidP="00902E69">
      <w:pPr>
        <w:pStyle w:val="Corpodetexto"/>
        <w:ind w:left="0"/>
        <w:rPr>
          <w:rFonts w:ascii="Arial" w:hAnsi="Arial"/>
          <w:lang w:val="pt-BR"/>
        </w:rPr>
      </w:pPr>
    </w:p>
    <w:p w14:paraId="5F1DAEB5" w14:textId="60254295" w:rsidR="00902E69" w:rsidRDefault="00902E69" w:rsidP="00902E69">
      <w:pPr>
        <w:pStyle w:val="Ttulo4"/>
      </w:pPr>
      <w:r w:rsidRPr="006F3A2E">
        <w:t xml:space="preserve">Requisitos </w:t>
      </w:r>
      <w:r>
        <w:t xml:space="preserve">18 </w:t>
      </w:r>
      <w:r w:rsidRPr="00902E69">
        <w:rPr>
          <w:lang w:val="en-US"/>
        </w:rPr>
        <w:t>RI0</w:t>
      </w:r>
      <w:r>
        <w:rPr>
          <w:lang w:val="en-US"/>
        </w:rPr>
        <w:t>2</w:t>
      </w:r>
    </w:p>
    <w:p w14:paraId="2EF4BD67" w14:textId="43905610" w:rsidR="00902E69" w:rsidRPr="00F05C21" w:rsidRDefault="00902E69" w:rsidP="00EE195C">
      <w:pPr>
        <w:rPr>
          <w:rFonts w:ascii="Arial" w:hAnsi="Arial" w:cs="Arial"/>
          <w:lang w:val="pt-BR"/>
        </w:rPr>
      </w:pPr>
      <w:r w:rsidRPr="00F05C21">
        <w:rPr>
          <w:rFonts w:ascii="Arial" w:hAnsi="Arial" w:cs="Arial"/>
          <w:lang w:val="pt-BR"/>
        </w:rPr>
        <w:t>O sistema não deve permitir que o simulador funcione sem entrada de dados válidos.</w:t>
      </w:r>
    </w:p>
    <w:p w14:paraId="52F1F24D" w14:textId="77777777" w:rsidR="00902E69" w:rsidRPr="00902E69" w:rsidRDefault="00902E69" w:rsidP="00902E69">
      <w:pPr>
        <w:pStyle w:val="Corpodetexto"/>
        <w:ind w:left="0"/>
        <w:rPr>
          <w:rFonts w:ascii="Arial" w:hAnsi="Arial"/>
          <w:lang w:val="pt-BR"/>
        </w:rPr>
      </w:pPr>
    </w:p>
    <w:p w14:paraId="7E12D5C8" w14:textId="6FE3C142" w:rsidR="00902E69" w:rsidRDefault="00902E69" w:rsidP="00902E69">
      <w:pPr>
        <w:pStyle w:val="Ttulo4"/>
      </w:pPr>
      <w:r w:rsidRPr="006F3A2E">
        <w:t xml:space="preserve">Requisitos </w:t>
      </w:r>
      <w:r>
        <w:t xml:space="preserve">19 </w:t>
      </w:r>
      <w:r w:rsidRPr="00902E69">
        <w:rPr>
          <w:lang w:val="en-US"/>
        </w:rPr>
        <w:t>RI0</w:t>
      </w:r>
      <w:r>
        <w:rPr>
          <w:lang w:val="en-US"/>
        </w:rPr>
        <w:t>3</w:t>
      </w:r>
    </w:p>
    <w:p w14:paraId="3617DE4B" w14:textId="3600DE77" w:rsidR="00902E69" w:rsidRPr="00F05C21" w:rsidRDefault="00902E69" w:rsidP="00EE195C">
      <w:pPr>
        <w:rPr>
          <w:rFonts w:ascii="Arial" w:hAnsi="Arial" w:cs="Arial"/>
          <w:lang w:val="pt-BR"/>
        </w:rPr>
      </w:pPr>
      <w:r w:rsidRPr="00F05C21">
        <w:rPr>
          <w:rFonts w:ascii="Arial" w:hAnsi="Arial" w:cs="Arial"/>
          <w:lang w:val="pt-BR"/>
        </w:rPr>
        <w:t>O sistema não deve apresentar informações técnicas complexas ao usuário final leigo.</w:t>
      </w:r>
    </w:p>
    <w:p w14:paraId="527ED63C" w14:textId="77777777" w:rsidR="00902E69" w:rsidRPr="00902E69" w:rsidRDefault="00902E69" w:rsidP="00902E69">
      <w:pPr>
        <w:pStyle w:val="Corpodetexto"/>
        <w:ind w:left="0"/>
        <w:rPr>
          <w:rFonts w:ascii="Arial" w:hAnsi="Arial"/>
          <w:lang w:val="pt-BR"/>
        </w:rPr>
      </w:pPr>
    </w:p>
    <w:p w14:paraId="4CB7AB40" w14:textId="27B8910C" w:rsidR="00902E69" w:rsidRDefault="00902E69" w:rsidP="00902E69">
      <w:pPr>
        <w:pStyle w:val="Ttulo4"/>
      </w:pPr>
      <w:r w:rsidRPr="006F3A2E">
        <w:t xml:space="preserve">Requisitos </w:t>
      </w:r>
      <w:r>
        <w:t xml:space="preserve">20 </w:t>
      </w:r>
      <w:r w:rsidRPr="00902E69">
        <w:rPr>
          <w:lang w:val="en-US"/>
        </w:rPr>
        <w:t>RI0</w:t>
      </w:r>
      <w:r>
        <w:rPr>
          <w:lang w:val="en-US"/>
        </w:rPr>
        <w:t>4</w:t>
      </w:r>
    </w:p>
    <w:p w14:paraId="3D31A572" w14:textId="35270F34" w:rsidR="00902E69" w:rsidRPr="00F05C21" w:rsidRDefault="00902E69" w:rsidP="00EE195C">
      <w:pPr>
        <w:rPr>
          <w:rFonts w:ascii="Arial" w:hAnsi="Arial" w:cs="Arial"/>
          <w:lang w:val="pt-BR"/>
        </w:rPr>
      </w:pPr>
      <w:r w:rsidRPr="00F05C21">
        <w:rPr>
          <w:rFonts w:ascii="Arial" w:hAnsi="Arial" w:cs="Arial"/>
          <w:lang w:val="pt-BR"/>
        </w:rPr>
        <w:t>O sistema não deve salvar dados do usuário sem consentimento expresso.</w:t>
      </w:r>
    </w:p>
    <w:p w14:paraId="61B72784" w14:textId="77777777" w:rsidR="00902E69" w:rsidRDefault="00902E69" w:rsidP="00902E69">
      <w:pPr>
        <w:pStyle w:val="Corpodetexto"/>
        <w:ind w:left="0"/>
        <w:rPr>
          <w:rFonts w:ascii="Arial" w:hAnsi="Arial"/>
          <w:lang w:val="pt-BR"/>
        </w:rPr>
      </w:pPr>
    </w:p>
    <w:p w14:paraId="4A73D52F" w14:textId="0A83B7D2" w:rsidR="00902E69" w:rsidRDefault="00902E69" w:rsidP="00902E69">
      <w:pPr>
        <w:pStyle w:val="Ttulo4"/>
      </w:pPr>
      <w:r w:rsidRPr="006F3A2E">
        <w:t xml:space="preserve">Requisitos </w:t>
      </w:r>
      <w:r>
        <w:t xml:space="preserve">21 </w:t>
      </w:r>
      <w:r w:rsidRPr="00902E69">
        <w:rPr>
          <w:lang w:val="en-US"/>
        </w:rPr>
        <w:t>RI0</w:t>
      </w:r>
      <w:r>
        <w:rPr>
          <w:lang w:val="en-US"/>
        </w:rPr>
        <w:t>5</w:t>
      </w:r>
    </w:p>
    <w:p w14:paraId="138812A7" w14:textId="569DC8FE" w:rsidR="00902E69" w:rsidRPr="00F05C21" w:rsidRDefault="00902E69" w:rsidP="00EE195C">
      <w:pPr>
        <w:rPr>
          <w:rFonts w:ascii="Arial" w:hAnsi="Arial" w:cs="Arial"/>
          <w:lang w:val="pt-BR"/>
        </w:rPr>
      </w:pPr>
      <w:r w:rsidRPr="00F05C21">
        <w:rPr>
          <w:rFonts w:ascii="Arial" w:hAnsi="Arial" w:cs="Arial"/>
          <w:lang w:val="pt-BR"/>
        </w:rPr>
        <w:t>O sistema não deve expor visualizações de dados de impacto ambiental sem fonte ou base científica.</w:t>
      </w:r>
    </w:p>
    <w:bookmarkEnd w:id="2"/>
    <w:bookmarkEnd w:id="3"/>
    <w:bookmarkEnd w:id="21"/>
    <w:bookmarkEnd w:id="22"/>
    <w:p w14:paraId="473BBCB6" w14:textId="77777777" w:rsidR="00EE195C" w:rsidRPr="00EE195C" w:rsidRDefault="00EE195C" w:rsidP="00F05C21">
      <w:pPr>
        <w:pStyle w:val="Corpodetexto"/>
        <w:ind w:left="0"/>
        <w:rPr>
          <w:lang w:val="pt-BR"/>
        </w:rPr>
      </w:pPr>
    </w:p>
    <w:p w14:paraId="6112BCB3" w14:textId="77777777" w:rsidR="00573252" w:rsidRPr="006F3A2E" w:rsidRDefault="000A4F74" w:rsidP="00573252">
      <w:pPr>
        <w:pStyle w:val="Ttulo1"/>
      </w:pPr>
      <w:bookmarkStart w:id="25" w:name="_Toc196243672"/>
      <w:r w:rsidRPr="006F3A2E">
        <w:t>Distribuição das Funcionalidades</w:t>
      </w:r>
      <w:r w:rsidR="00573252" w:rsidRPr="006F3A2E">
        <w:t xml:space="preserve"> (Modelagem)</w:t>
      </w:r>
      <w:r w:rsidRPr="006F3A2E">
        <w:t>.</w:t>
      </w:r>
      <w:bookmarkEnd w:id="25"/>
      <w:r w:rsidRPr="006F3A2E">
        <w:t xml:space="preserve"> </w:t>
      </w:r>
    </w:p>
    <w:p w14:paraId="26DE0F32" w14:textId="77777777" w:rsidR="00573252" w:rsidRPr="006F3A2E" w:rsidRDefault="00573252" w:rsidP="00573252">
      <w:pPr>
        <w:pStyle w:val="InfoBlue"/>
      </w:pPr>
      <w:proofErr w:type="gramStart"/>
      <w:r w:rsidRPr="006F3A2E">
        <w:t>[</w:t>
      </w:r>
      <w:r w:rsidR="003478F1">
        <w:t xml:space="preserve"> (</w:t>
      </w:r>
      <w:proofErr w:type="gramEnd"/>
      <w:r w:rsidR="003478F1">
        <w:t xml:space="preserve">explicação deste tópico 4) </w:t>
      </w:r>
      <w:r w:rsidRPr="006F3A2E">
        <w:t xml:space="preserve">E a atividade de construção de modelos que explique as características e o comportamento da parte software e da parte hardware do </w:t>
      </w:r>
      <w:r w:rsidR="00DF513C" w:rsidRPr="006F3A2E">
        <w:t>Sistema</w:t>
      </w:r>
      <w:r w:rsidRPr="006F3A2E">
        <w:t xml:space="preserve"> a ser desenvolvido. Em sua construção os modelos devem ser usados na elaboração e representação da arquitetura das características e funcionalidades que o </w:t>
      </w:r>
      <w:r w:rsidR="00DF513C" w:rsidRPr="006F3A2E">
        <w:t>Sistema</w:t>
      </w:r>
      <w:r w:rsidRPr="006F3A2E">
        <w:t xml:space="preserve"> deve prover e contribui para o seu planejamento e na sua construção. Em geral implica na construção de modelos gráficos que simbolizam os artefatos dos </w:t>
      </w:r>
      <w:r w:rsidR="00DF513C" w:rsidRPr="006F3A2E">
        <w:t>Sistema</w:t>
      </w:r>
      <w:r w:rsidRPr="006F3A2E">
        <w:t xml:space="preserve">s de software e hardware utilizados e os seus inter-relacionamentos. A escolha da técnica e da ferramenta a ser utilizada, deve ser escolhida de acordo com as características do </w:t>
      </w:r>
      <w:r w:rsidR="00DF513C" w:rsidRPr="006F3A2E">
        <w:t>Sistema</w:t>
      </w:r>
      <w:r w:rsidRPr="006F3A2E">
        <w:t xml:space="preserve"> a ser desenvolvido com as características do ambiente de desenvolvimento e dos envolvidos.  Pode-se utilizar representação através de fluxogramas, </w:t>
      </w:r>
      <w:r w:rsidRPr="006F3A2E">
        <w:lastRenderedPageBreak/>
        <w:t xml:space="preserve">linguagens gráficas, ferramentas e técnicas direcionadas para o </w:t>
      </w:r>
      <w:r w:rsidR="00DF513C" w:rsidRPr="006F3A2E">
        <w:t>Sistema</w:t>
      </w:r>
      <w:r w:rsidRPr="006F3A2E">
        <w:t xml:space="preserve"> a ser produzido</w:t>
      </w:r>
      <w:proofErr w:type="gramStart"/>
      <w:r w:rsidRPr="006F3A2E">
        <w:t>. ]</w:t>
      </w:r>
      <w:proofErr w:type="gramEnd"/>
    </w:p>
    <w:p w14:paraId="2FF9C7C8" w14:textId="77777777" w:rsidR="00336EC2" w:rsidRPr="006F3A2E" w:rsidRDefault="00336EC2" w:rsidP="00336EC2">
      <w:pPr>
        <w:pStyle w:val="Ttulo2"/>
      </w:pPr>
      <w:bookmarkStart w:id="26" w:name="_Toc196243673"/>
      <w:r w:rsidRPr="006F3A2E">
        <w:t>Funcionalidades do Sistema</w:t>
      </w:r>
      <w:bookmarkEnd w:id="26"/>
    </w:p>
    <w:p w14:paraId="1C721C99" w14:textId="77777777" w:rsidR="00336EC2" w:rsidRDefault="00336EC2" w:rsidP="00336EC2">
      <w:pPr>
        <w:pStyle w:val="InfoBlue"/>
      </w:pPr>
      <w:r w:rsidRPr="006F3A2E">
        <w:t>[Listar as funcionalidades do sistema identificadas no enunciado]</w:t>
      </w:r>
    </w:p>
    <w:p w14:paraId="60BFE45C" w14:textId="77777777" w:rsidR="005D10D3" w:rsidRPr="005D10D3" w:rsidRDefault="005D10D3" w:rsidP="005D10D3">
      <w:pPr>
        <w:pStyle w:val="Corpodetexto"/>
        <w:rPr>
          <w:lang w:val="pt-BR"/>
        </w:rPr>
      </w:pPr>
    </w:p>
    <w:p w14:paraId="3CA881E7" w14:textId="77777777" w:rsidR="00336EC2" w:rsidRPr="006F3A2E" w:rsidRDefault="00336EC2" w:rsidP="00336EC2">
      <w:pPr>
        <w:pStyle w:val="Ttulo3"/>
      </w:pPr>
      <w:bookmarkStart w:id="27" w:name="_Toc196243674"/>
      <w:r w:rsidRPr="006F3A2E">
        <w:t>Descrição da Funcionalidade-1 do Sistema</w:t>
      </w:r>
      <w:bookmarkEnd w:id="27"/>
    </w:p>
    <w:p w14:paraId="278C44A6" w14:textId="77777777" w:rsidR="00336EC2" w:rsidRPr="006F3A2E" w:rsidRDefault="00A64A3B" w:rsidP="00336EC2">
      <w:pPr>
        <w:pStyle w:val="InfoBlue"/>
      </w:pPr>
      <w:r w:rsidRPr="006F3A2E">
        <w:t>[Descrever</w:t>
      </w:r>
      <w:r w:rsidR="00336EC2" w:rsidRPr="006F3A2E">
        <w:t xml:space="preserve"> cada funcionalidade do sistema pela visão do software]</w:t>
      </w:r>
    </w:p>
    <w:p w14:paraId="4B3263F4" w14:textId="77777777" w:rsidR="00336EC2" w:rsidRPr="006F3A2E" w:rsidRDefault="00336EC2" w:rsidP="00336EC2">
      <w:pPr>
        <w:pStyle w:val="Corpodetexto"/>
        <w:rPr>
          <w:lang w:val="pt-BR"/>
        </w:rPr>
      </w:pPr>
    </w:p>
    <w:p w14:paraId="673164B3" w14:textId="77777777" w:rsidR="00336EC2" w:rsidRPr="006F3A2E" w:rsidRDefault="00336EC2" w:rsidP="00336EC2">
      <w:pPr>
        <w:pStyle w:val="Ttulo3"/>
      </w:pPr>
      <w:bookmarkStart w:id="28" w:name="_Toc196243675"/>
      <w:r w:rsidRPr="006F3A2E">
        <w:t>Descrição da Funcionalidade-</w:t>
      </w:r>
      <w:r w:rsidR="00A64A3B" w:rsidRPr="006F3A2E">
        <w:t>2</w:t>
      </w:r>
      <w:r w:rsidRPr="006F3A2E">
        <w:t xml:space="preserve"> do Sistema</w:t>
      </w:r>
      <w:bookmarkEnd w:id="28"/>
    </w:p>
    <w:p w14:paraId="6CF117CB" w14:textId="77777777" w:rsidR="00336EC2" w:rsidRPr="006F3A2E" w:rsidRDefault="00A64A3B" w:rsidP="00336EC2">
      <w:pPr>
        <w:pStyle w:val="InfoBlue"/>
      </w:pPr>
      <w:r w:rsidRPr="006F3A2E">
        <w:t xml:space="preserve">[Descrever </w:t>
      </w:r>
      <w:r w:rsidR="00336EC2" w:rsidRPr="006F3A2E">
        <w:t>cada funcionalidade do sistema pela visão do software]</w:t>
      </w:r>
    </w:p>
    <w:p w14:paraId="782AAEBE" w14:textId="77777777" w:rsidR="00336EC2" w:rsidRPr="006F3A2E" w:rsidRDefault="00336EC2" w:rsidP="00336EC2">
      <w:pPr>
        <w:pStyle w:val="Corpodetexto"/>
        <w:rPr>
          <w:lang w:val="pt-BR"/>
        </w:rPr>
      </w:pPr>
    </w:p>
    <w:p w14:paraId="187EB3B9" w14:textId="77777777" w:rsidR="00FA6C34" w:rsidRPr="006F3A2E" w:rsidRDefault="00336EC2" w:rsidP="00A64A3B">
      <w:pPr>
        <w:pStyle w:val="Ttulo1"/>
      </w:pPr>
      <w:bookmarkStart w:id="29" w:name="_Toc196243676"/>
      <w:r w:rsidRPr="006F3A2E">
        <w:t xml:space="preserve">Representação Gráfica do </w:t>
      </w:r>
      <w:r w:rsidR="00FA6C34" w:rsidRPr="006F3A2E">
        <w:t>Software.</w:t>
      </w:r>
      <w:bookmarkEnd w:id="29"/>
      <w:r w:rsidR="00FA6C34" w:rsidRPr="006F3A2E">
        <w:t xml:space="preserve"> </w:t>
      </w:r>
    </w:p>
    <w:p w14:paraId="4FC18E0F" w14:textId="77777777" w:rsidR="00FA6C34" w:rsidRPr="006F3A2E" w:rsidRDefault="00336EC2" w:rsidP="00A64A3B">
      <w:pPr>
        <w:pStyle w:val="Ttulo2"/>
      </w:pPr>
      <w:bookmarkStart w:id="30" w:name="_Toc196243677"/>
      <w:r w:rsidRPr="006F3A2E">
        <w:t>Diagrama de Casos de Uso</w:t>
      </w:r>
      <w:bookmarkEnd w:id="30"/>
    </w:p>
    <w:p w14:paraId="4F73A4B9" w14:textId="77777777" w:rsidR="00FA6C34" w:rsidRPr="006F3A2E" w:rsidRDefault="00FA6C34" w:rsidP="00730995">
      <w:pPr>
        <w:pStyle w:val="InfoBlue"/>
      </w:pPr>
      <w:r w:rsidRPr="006F3A2E">
        <w:t>[</w:t>
      </w:r>
      <w:r w:rsidR="00A64A3B" w:rsidRPr="006F3A2E">
        <w:t xml:space="preserve">Representar o conjunto de comportamentos de alto nível </w:t>
      </w:r>
      <w:r w:rsidR="002F75C7" w:rsidRPr="006F3A2E">
        <w:t>d</w:t>
      </w:r>
      <w:r w:rsidR="00A64A3B" w:rsidRPr="006F3A2E">
        <w:t>o sistema</w:t>
      </w:r>
      <w:r w:rsidR="002F75C7" w:rsidRPr="006F3A2E">
        <w:t xml:space="preserve"> </w:t>
      </w:r>
      <w:proofErr w:type="gramStart"/>
      <w:r w:rsidR="002F75C7" w:rsidRPr="006F3A2E">
        <w:t xml:space="preserve">- </w:t>
      </w:r>
      <w:r w:rsidR="00A64A3B" w:rsidRPr="006F3A2E">
        <w:t xml:space="preserve"> </w:t>
      </w:r>
      <w:r w:rsidRPr="006F3A2E">
        <w:t>A</w:t>
      </w:r>
      <w:proofErr w:type="gramEnd"/>
      <w:r w:rsidRPr="006F3A2E">
        <w:t xml:space="preserve"> </w:t>
      </w:r>
      <w:r w:rsidR="00A64A3B" w:rsidRPr="006F3A2E">
        <w:t>Representação gráfica das funcionalidades do sistema</w:t>
      </w:r>
      <w:r w:rsidRPr="006F3A2E">
        <w:t>]</w:t>
      </w:r>
    </w:p>
    <w:p w14:paraId="22832DCB" w14:textId="77777777" w:rsidR="00A64A3B" w:rsidRPr="006F3A2E" w:rsidRDefault="00A64A3B" w:rsidP="00A64A3B">
      <w:pPr>
        <w:pStyle w:val="Corpodetexto"/>
        <w:rPr>
          <w:lang w:val="pt-BR"/>
        </w:rPr>
      </w:pPr>
    </w:p>
    <w:p w14:paraId="1D807D65" w14:textId="77777777" w:rsidR="00FA6C34" w:rsidRPr="006F3A2E" w:rsidRDefault="00935556" w:rsidP="00F3720D">
      <w:pPr>
        <w:pStyle w:val="Ttulo3"/>
      </w:pPr>
      <w:bookmarkStart w:id="31" w:name="_Toc196243678"/>
      <w:r w:rsidRPr="006F3A2E">
        <w:t>Especificação do Caso de Uso-1</w:t>
      </w:r>
      <w:bookmarkEnd w:id="31"/>
    </w:p>
    <w:p w14:paraId="65574B74" w14:textId="77777777" w:rsidR="00FA6C34" w:rsidRDefault="00FA6C34" w:rsidP="00730995">
      <w:pPr>
        <w:pStyle w:val="InfoBlue"/>
      </w:pPr>
      <w:r w:rsidRPr="006F3A2E">
        <w:t>[</w:t>
      </w:r>
      <w:r w:rsidR="00935556" w:rsidRPr="006F3A2E">
        <w:t>Especificação/detalhamento de cada caso de uso do sistema, o detalhamento deve ser feito de forma textual e pode ser demonstrado através de outros diagramas</w:t>
      </w:r>
      <w:r w:rsidRPr="006F3A2E">
        <w:t>]</w:t>
      </w:r>
    </w:p>
    <w:p w14:paraId="60F69115" w14:textId="77777777" w:rsidR="00935556" w:rsidRPr="006F3A2E" w:rsidRDefault="00935556" w:rsidP="00935556">
      <w:pPr>
        <w:pStyle w:val="Ttulo3"/>
      </w:pPr>
      <w:bookmarkStart w:id="32" w:name="_Toc196243679"/>
      <w:r w:rsidRPr="006F3A2E">
        <w:t>Especificação do Caso de Uso-</w:t>
      </w:r>
      <w:r w:rsidR="00172A10">
        <w:t>2</w:t>
      </w:r>
      <w:bookmarkEnd w:id="32"/>
    </w:p>
    <w:p w14:paraId="6E28BAB4" w14:textId="77777777" w:rsidR="00935556" w:rsidRPr="006F3A2E" w:rsidRDefault="00935556" w:rsidP="00935556">
      <w:pPr>
        <w:pStyle w:val="InfoBlue"/>
      </w:pPr>
      <w:r w:rsidRPr="006F3A2E">
        <w:t>[Especificação/detalhamento de cada caso de uso do sistema, o detalhamento deve ser feito de forma textual e pode ser demonstrado através de outros diagramas]</w:t>
      </w:r>
    </w:p>
    <w:p w14:paraId="2B8F70B2" w14:textId="77777777" w:rsidR="00935556" w:rsidRPr="006F3A2E" w:rsidRDefault="00935556" w:rsidP="00935556">
      <w:pPr>
        <w:pStyle w:val="Corpodetexto"/>
        <w:rPr>
          <w:lang w:val="pt-BR"/>
        </w:rPr>
      </w:pPr>
    </w:p>
    <w:p w14:paraId="38E32652" w14:textId="77777777" w:rsidR="00CF5276" w:rsidRPr="006F3A2E" w:rsidRDefault="00A64A3B" w:rsidP="00225BED">
      <w:pPr>
        <w:pStyle w:val="Ttulo2"/>
      </w:pPr>
      <w:bookmarkStart w:id="33" w:name="_Toc196243680"/>
      <w:r w:rsidRPr="006F3A2E">
        <w:t>Diagrama de Classes</w:t>
      </w:r>
      <w:r w:rsidR="00CF5276" w:rsidRPr="006F3A2E">
        <w:t>.</w:t>
      </w:r>
      <w:bookmarkEnd w:id="33"/>
      <w:r w:rsidR="00CF5276" w:rsidRPr="006F3A2E">
        <w:t xml:space="preserve"> </w:t>
      </w:r>
    </w:p>
    <w:p w14:paraId="7D41E077" w14:textId="77777777" w:rsidR="00CF5276" w:rsidRPr="006F3A2E" w:rsidRDefault="00CF5276" w:rsidP="00CF5276">
      <w:pPr>
        <w:pStyle w:val="InfoBlue"/>
      </w:pPr>
      <w:r w:rsidRPr="006F3A2E">
        <w:t>[</w:t>
      </w:r>
      <w:proofErr w:type="gramStart"/>
      <w:r w:rsidR="002F75C7" w:rsidRPr="006F3A2E">
        <w:t>Representar  a</w:t>
      </w:r>
      <w:proofErr w:type="gramEnd"/>
      <w:r w:rsidR="002F75C7" w:rsidRPr="006F3A2E">
        <w:t xml:space="preserve"> coleção de classes do sistema e seus inter-relacionamentos</w:t>
      </w:r>
      <w:r w:rsidRPr="006F3A2E">
        <w:t>]</w:t>
      </w:r>
    </w:p>
    <w:p w14:paraId="634D3CC6" w14:textId="1933A3F1" w:rsidR="0071366E" w:rsidRPr="006F3A2E" w:rsidRDefault="008803D4" w:rsidP="0071366E">
      <w:pPr>
        <w:pStyle w:val="Corpodetexto"/>
        <w:rPr>
          <w:lang w:val="pt-BR"/>
        </w:rPr>
      </w:pPr>
      <w:r>
        <w:rPr>
          <w:lang w:val="pt-BR"/>
        </w:rPr>
        <w:object w:dxaOrig="1536" w:dyaOrig="994" w14:anchorId="6D251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9.55pt" o:ole="">
            <v:imagedata r:id="rId9" o:title=""/>
          </v:shape>
          <o:OLEObject Type="Embed" ProgID="Package" ShapeID="_x0000_i1025" DrawAspect="Icon" ObjectID="_1806858336" r:id="rId10"/>
        </w:object>
      </w:r>
    </w:p>
    <w:p w14:paraId="25216866" w14:textId="77777777" w:rsidR="0071366E" w:rsidRPr="006F3A2E" w:rsidRDefault="0071366E" w:rsidP="00225BED">
      <w:pPr>
        <w:pStyle w:val="Ttulo2"/>
      </w:pPr>
      <w:bookmarkStart w:id="34" w:name="_Toc196243681"/>
      <w:r w:rsidRPr="006F3A2E">
        <w:t>Diagrama de Sequência.</w:t>
      </w:r>
      <w:bookmarkEnd w:id="34"/>
      <w:r w:rsidRPr="006F3A2E">
        <w:t xml:space="preserve"> </w:t>
      </w:r>
    </w:p>
    <w:p w14:paraId="0DAEDD2F" w14:textId="77777777" w:rsidR="0071366E" w:rsidRDefault="0071366E" w:rsidP="0071366E">
      <w:pPr>
        <w:pStyle w:val="InfoBlue"/>
      </w:pPr>
      <w:r w:rsidRPr="006F3A2E">
        <w:t>[Representar uma perspectiva, orientada por tempo, da colaboração/troca de mensagens entre os objetos do sistema</w:t>
      </w:r>
      <w:r w:rsidR="00210FDD">
        <w:t>, para cada instancia/cenário diferentes do sistema</w:t>
      </w:r>
      <w:r w:rsidRPr="006F3A2E">
        <w:t>]</w:t>
      </w:r>
    </w:p>
    <w:p w14:paraId="08681C89" w14:textId="77777777" w:rsidR="005D10D3" w:rsidRPr="005D10D3" w:rsidRDefault="005D10D3" w:rsidP="005D10D3">
      <w:pPr>
        <w:pStyle w:val="Corpodetexto"/>
        <w:rPr>
          <w:lang w:val="pt-BR"/>
        </w:rPr>
      </w:pPr>
    </w:p>
    <w:p w14:paraId="1D1B59B0" w14:textId="77777777" w:rsidR="0038719D" w:rsidRPr="006F3A2E" w:rsidRDefault="0038719D" w:rsidP="0038719D">
      <w:pPr>
        <w:pStyle w:val="Ttulo3"/>
      </w:pPr>
      <w:bookmarkStart w:id="35" w:name="_Toc196243682"/>
      <w:r w:rsidRPr="006F3A2E">
        <w:t>Diagrama de Sequência</w:t>
      </w:r>
      <w:r>
        <w:t>-1</w:t>
      </w:r>
      <w:r w:rsidRPr="006F3A2E">
        <w:t>.</w:t>
      </w:r>
      <w:bookmarkEnd w:id="35"/>
      <w:r w:rsidRPr="006F3A2E">
        <w:t xml:space="preserve"> </w:t>
      </w:r>
    </w:p>
    <w:p w14:paraId="3D4C64F8" w14:textId="77777777" w:rsidR="0038719D" w:rsidRDefault="0038719D" w:rsidP="0038719D">
      <w:pPr>
        <w:pStyle w:val="InfoBlue"/>
      </w:pPr>
      <w:r w:rsidRPr="006F3A2E">
        <w:t>[Representa</w:t>
      </w:r>
      <w:r>
        <w:t>ção do cenário-1</w:t>
      </w:r>
      <w:r w:rsidRPr="006F3A2E">
        <w:t>]</w:t>
      </w:r>
    </w:p>
    <w:p w14:paraId="36CA4221" w14:textId="77777777" w:rsidR="005D10D3" w:rsidRPr="005D10D3" w:rsidRDefault="005D10D3" w:rsidP="005D10D3">
      <w:pPr>
        <w:pStyle w:val="Corpodetexto"/>
        <w:rPr>
          <w:lang w:val="pt-BR"/>
        </w:rPr>
      </w:pPr>
    </w:p>
    <w:p w14:paraId="0857C322" w14:textId="77777777" w:rsidR="0038719D" w:rsidRPr="006F3A2E" w:rsidRDefault="0038719D" w:rsidP="0038719D">
      <w:pPr>
        <w:pStyle w:val="Ttulo3"/>
      </w:pPr>
      <w:bookmarkStart w:id="36" w:name="_Toc196243683"/>
      <w:r w:rsidRPr="006F3A2E">
        <w:t>Diagrama de Sequência</w:t>
      </w:r>
      <w:r>
        <w:t>-2</w:t>
      </w:r>
      <w:r w:rsidRPr="006F3A2E">
        <w:t>.</w:t>
      </w:r>
      <w:bookmarkEnd w:id="36"/>
      <w:r w:rsidRPr="006F3A2E">
        <w:t xml:space="preserve"> </w:t>
      </w:r>
    </w:p>
    <w:p w14:paraId="29E5AC58" w14:textId="77777777" w:rsidR="0038719D" w:rsidRDefault="0038719D" w:rsidP="0038719D">
      <w:pPr>
        <w:pStyle w:val="InfoBlue"/>
      </w:pPr>
      <w:r w:rsidRPr="006F3A2E">
        <w:t>[Representa</w:t>
      </w:r>
      <w:r>
        <w:t>ção do cenário-2</w:t>
      </w:r>
      <w:r w:rsidRPr="006F3A2E">
        <w:t>]</w:t>
      </w:r>
    </w:p>
    <w:p w14:paraId="6B118043" w14:textId="77777777" w:rsidR="00281C7A" w:rsidRPr="00281C7A" w:rsidRDefault="00281C7A" w:rsidP="00281C7A">
      <w:pPr>
        <w:pStyle w:val="Corpodetexto"/>
        <w:rPr>
          <w:lang w:val="pt-BR"/>
        </w:rPr>
      </w:pPr>
    </w:p>
    <w:p w14:paraId="19727172" w14:textId="77777777" w:rsidR="00281C7A" w:rsidRPr="006F3A2E" w:rsidRDefault="00281C7A" w:rsidP="00281C7A">
      <w:pPr>
        <w:pStyle w:val="Ttulo2"/>
      </w:pPr>
      <w:bookmarkStart w:id="37" w:name="_Toc196243684"/>
      <w:r w:rsidRPr="006F3A2E">
        <w:lastRenderedPageBreak/>
        <w:t>Diagrama de Comunicação/Colaboração.</w:t>
      </w:r>
      <w:bookmarkEnd w:id="37"/>
      <w:r w:rsidRPr="006F3A2E">
        <w:t xml:space="preserve"> </w:t>
      </w:r>
    </w:p>
    <w:p w14:paraId="5676D37E" w14:textId="77777777" w:rsidR="00281C7A" w:rsidRDefault="00281C7A" w:rsidP="00281C7A">
      <w:pPr>
        <w:pStyle w:val="InfoBlue"/>
      </w:pPr>
      <w:r w:rsidRPr="006F3A2E">
        <w:t>[Representar o envio ou o recebimento de dados entre um ator e um caso de uso]</w:t>
      </w:r>
    </w:p>
    <w:p w14:paraId="279C61A4" w14:textId="77777777" w:rsidR="0071366E" w:rsidRPr="006F3A2E" w:rsidRDefault="0071366E" w:rsidP="0071366E">
      <w:pPr>
        <w:pStyle w:val="Corpodetexto"/>
        <w:rPr>
          <w:lang w:val="pt-BR"/>
        </w:rPr>
      </w:pPr>
    </w:p>
    <w:p w14:paraId="355A9464" w14:textId="77777777" w:rsidR="0071366E" w:rsidRPr="006F3A2E" w:rsidRDefault="0071366E" w:rsidP="00225BED">
      <w:pPr>
        <w:pStyle w:val="Ttulo2"/>
      </w:pPr>
      <w:bookmarkStart w:id="38" w:name="_Toc196243685"/>
      <w:r w:rsidRPr="006F3A2E">
        <w:t>Diagrama de Atividades.</w:t>
      </w:r>
      <w:bookmarkEnd w:id="38"/>
      <w:r w:rsidRPr="006F3A2E">
        <w:t xml:space="preserve"> </w:t>
      </w:r>
    </w:p>
    <w:p w14:paraId="6EFB8290" w14:textId="77777777" w:rsidR="0071366E" w:rsidRPr="006F3A2E" w:rsidRDefault="0071366E" w:rsidP="0071366E">
      <w:pPr>
        <w:pStyle w:val="InfoBlue"/>
      </w:pPr>
      <w:r w:rsidRPr="006F3A2E">
        <w:t>[Representar o fluxo de tarefas que podem ser executadas pelo sistema ou por um ator]</w:t>
      </w:r>
    </w:p>
    <w:p w14:paraId="41CCBE08" w14:textId="77777777" w:rsidR="0071366E" w:rsidRPr="006F3A2E" w:rsidRDefault="0071366E" w:rsidP="0071366E">
      <w:pPr>
        <w:pStyle w:val="Corpodetexto"/>
        <w:rPr>
          <w:lang w:val="pt-BR"/>
        </w:rPr>
      </w:pPr>
    </w:p>
    <w:p w14:paraId="66A30C26" w14:textId="77777777" w:rsidR="0071366E" w:rsidRPr="006F3A2E" w:rsidRDefault="0071366E" w:rsidP="00225BED">
      <w:pPr>
        <w:pStyle w:val="Ttulo2"/>
      </w:pPr>
      <w:bookmarkStart w:id="39" w:name="_Toc196243686"/>
      <w:r w:rsidRPr="006F3A2E">
        <w:t>Diagrama de Estados.</w:t>
      </w:r>
      <w:bookmarkEnd w:id="39"/>
      <w:r w:rsidRPr="006F3A2E">
        <w:t xml:space="preserve"> </w:t>
      </w:r>
    </w:p>
    <w:p w14:paraId="18160671" w14:textId="77777777" w:rsidR="0071366E" w:rsidRDefault="0071366E" w:rsidP="0071366E">
      <w:pPr>
        <w:pStyle w:val="InfoBlue"/>
      </w:pPr>
      <w:r w:rsidRPr="006F3A2E">
        <w:t>[</w:t>
      </w:r>
      <w:r w:rsidR="00C91516" w:rsidRPr="006F3A2E">
        <w:t>Representar</w:t>
      </w:r>
      <w:r w:rsidRPr="006F3A2E">
        <w:t xml:space="preserve"> um conjunto de estados </w:t>
      </w:r>
      <w:r w:rsidR="0038719D">
        <w:t>dos objetos das classes</w:t>
      </w:r>
      <w:r w:rsidRPr="006F3A2E">
        <w:t>]</w:t>
      </w:r>
    </w:p>
    <w:p w14:paraId="2001E176" w14:textId="77777777" w:rsidR="0038719D" w:rsidRPr="006F3A2E" w:rsidRDefault="0038719D" w:rsidP="0038719D">
      <w:pPr>
        <w:pStyle w:val="Ttulo3"/>
      </w:pPr>
      <w:bookmarkStart w:id="40" w:name="_Toc196243687"/>
      <w:r w:rsidRPr="006F3A2E">
        <w:t>Diagrama de Estados</w:t>
      </w:r>
      <w:r>
        <w:t xml:space="preserve"> da classe-x atributo-x</w:t>
      </w:r>
      <w:r w:rsidRPr="006F3A2E">
        <w:t>.</w:t>
      </w:r>
      <w:bookmarkEnd w:id="40"/>
      <w:r w:rsidRPr="006F3A2E">
        <w:t xml:space="preserve"> </w:t>
      </w:r>
    </w:p>
    <w:p w14:paraId="03333F7E" w14:textId="77777777" w:rsidR="0038719D" w:rsidRDefault="0038719D" w:rsidP="0038719D">
      <w:pPr>
        <w:pStyle w:val="InfoBlue"/>
      </w:pPr>
      <w:r w:rsidRPr="006F3A2E">
        <w:t xml:space="preserve">[Representar um conjunto de estados que um objeto pode estar e os “gatilhos” que estimulam a transição </w:t>
      </w:r>
      <w:r w:rsidR="004420F5" w:rsidRPr="006F3A2E">
        <w:t>do objeto de um estado para outro]</w:t>
      </w:r>
    </w:p>
    <w:p w14:paraId="60176D28" w14:textId="77777777" w:rsidR="0038719D" w:rsidRPr="006F3A2E" w:rsidRDefault="0038719D" w:rsidP="0038719D">
      <w:pPr>
        <w:pStyle w:val="Ttulo3"/>
      </w:pPr>
      <w:bookmarkStart w:id="41" w:name="_Toc196243688"/>
      <w:r w:rsidRPr="006F3A2E">
        <w:t>Diagrama de Estados</w:t>
      </w:r>
      <w:r>
        <w:t xml:space="preserve"> da classe-y atributo-y</w:t>
      </w:r>
      <w:r w:rsidRPr="006F3A2E">
        <w:t>.</w:t>
      </w:r>
      <w:bookmarkEnd w:id="41"/>
      <w:r w:rsidRPr="006F3A2E">
        <w:t xml:space="preserve"> </w:t>
      </w:r>
    </w:p>
    <w:p w14:paraId="7DC39410" w14:textId="77777777" w:rsidR="0038719D" w:rsidRPr="006F3A2E" w:rsidRDefault="0038719D" w:rsidP="0038719D">
      <w:pPr>
        <w:pStyle w:val="InfoBlue"/>
      </w:pPr>
      <w:r w:rsidRPr="006F3A2E">
        <w:t>[Representar um conjunto de estados que um objeto pode estar e os “gatilhos” que estimulam a transição do objeto de um estado para outro]</w:t>
      </w:r>
    </w:p>
    <w:p w14:paraId="5314164F" w14:textId="77777777" w:rsidR="0038719D" w:rsidRPr="0038719D" w:rsidRDefault="0038719D" w:rsidP="0038719D">
      <w:pPr>
        <w:pStyle w:val="Corpodetexto"/>
        <w:rPr>
          <w:lang w:val="pt-BR"/>
        </w:rPr>
      </w:pPr>
    </w:p>
    <w:p w14:paraId="44A8AF23" w14:textId="77777777" w:rsidR="0071366E" w:rsidRPr="006F3A2E" w:rsidRDefault="002166F3" w:rsidP="0005027F">
      <w:pPr>
        <w:pStyle w:val="Ttulo2"/>
      </w:pPr>
      <w:bookmarkStart w:id="42" w:name="_Toc196243689"/>
      <w:r w:rsidRPr="006F3A2E">
        <w:t>Diagrama de Implementação</w:t>
      </w:r>
      <w:r w:rsidR="0071366E" w:rsidRPr="006F3A2E">
        <w:t>.</w:t>
      </w:r>
      <w:bookmarkEnd w:id="42"/>
      <w:r w:rsidR="0071366E" w:rsidRPr="006F3A2E">
        <w:t xml:space="preserve"> </w:t>
      </w:r>
    </w:p>
    <w:p w14:paraId="1653B4C6" w14:textId="77777777" w:rsidR="0071366E" w:rsidRPr="006F3A2E" w:rsidRDefault="0071366E" w:rsidP="0071366E">
      <w:pPr>
        <w:pStyle w:val="InfoBlue"/>
      </w:pPr>
      <w:r w:rsidRPr="006F3A2E">
        <w:t>[</w:t>
      </w:r>
      <w:r w:rsidR="002166F3" w:rsidRPr="00C66241">
        <w:t>Representar a Arquitetura Física do sistema</w:t>
      </w:r>
      <w:r w:rsidRPr="006F3A2E">
        <w:t>]</w:t>
      </w:r>
    </w:p>
    <w:p w14:paraId="244AC85A" w14:textId="77777777" w:rsidR="009C08C4" w:rsidRPr="006F3A2E" w:rsidRDefault="009C08C4" w:rsidP="0005027F">
      <w:pPr>
        <w:pStyle w:val="Ttulo3"/>
      </w:pPr>
      <w:bookmarkStart w:id="43" w:name="_Toc196243690"/>
      <w:r w:rsidRPr="006F3A2E">
        <w:t>Diagrama de Pacotes.</w:t>
      </w:r>
      <w:bookmarkEnd w:id="43"/>
      <w:r w:rsidRPr="006F3A2E">
        <w:t xml:space="preserve"> </w:t>
      </w:r>
    </w:p>
    <w:p w14:paraId="63F4F5EA" w14:textId="77777777" w:rsidR="009C08C4" w:rsidRPr="006F3A2E" w:rsidRDefault="009C08C4" w:rsidP="009C08C4">
      <w:pPr>
        <w:pStyle w:val="InfoBlue"/>
      </w:pPr>
      <w:r w:rsidRPr="006F3A2E">
        <w:t>[Representar os pacotes ou pedaços do sistema divididos em agrupamentos lógicos mostrando as dependências entre eles</w:t>
      </w:r>
      <w:r w:rsidR="00E369CC" w:rsidRPr="006F3A2E">
        <w:t xml:space="preserve">, </w:t>
      </w:r>
      <w:proofErr w:type="spellStart"/>
      <w:r w:rsidR="00E369CC" w:rsidRPr="00C66241">
        <w:t>representaros</w:t>
      </w:r>
      <w:proofErr w:type="spellEnd"/>
      <w:r w:rsidR="00E369CC" w:rsidRPr="00C66241">
        <w:t xml:space="preserve"> módulos físicos que o desenvolvedor deve utilizar</w:t>
      </w:r>
      <w:r w:rsidRPr="006F3A2E">
        <w:t>]</w:t>
      </w:r>
    </w:p>
    <w:p w14:paraId="478B0E50" w14:textId="77777777" w:rsidR="009C08C4" w:rsidRPr="006F3A2E" w:rsidRDefault="009C08C4" w:rsidP="0005027F">
      <w:pPr>
        <w:pStyle w:val="Ttulo3"/>
      </w:pPr>
      <w:bookmarkStart w:id="44" w:name="_Toc196243691"/>
      <w:r w:rsidRPr="006F3A2E">
        <w:t>Diagrama de Componentes.</w:t>
      </w:r>
      <w:bookmarkEnd w:id="44"/>
      <w:r w:rsidRPr="006F3A2E">
        <w:t xml:space="preserve"> </w:t>
      </w:r>
    </w:p>
    <w:p w14:paraId="3CB0FA04" w14:textId="77777777" w:rsidR="009C08C4" w:rsidRPr="006F3A2E" w:rsidRDefault="009C08C4" w:rsidP="009C08C4">
      <w:pPr>
        <w:pStyle w:val="InfoBlue"/>
      </w:pPr>
      <w:r w:rsidRPr="006F3A2E">
        <w:t>[Representar a coleção de componentes de software e seus inter-relacionamentos]</w:t>
      </w:r>
    </w:p>
    <w:p w14:paraId="6C7434F5" w14:textId="77777777" w:rsidR="0071366E" w:rsidRPr="006F3A2E" w:rsidRDefault="0071366E" w:rsidP="0005027F">
      <w:pPr>
        <w:pStyle w:val="Ttulo3"/>
      </w:pPr>
      <w:bookmarkStart w:id="45" w:name="_Toc196243692"/>
      <w:r w:rsidRPr="006F3A2E">
        <w:t xml:space="preserve">Diagrama de </w:t>
      </w:r>
      <w:r w:rsidR="00E72C53" w:rsidRPr="006F3A2E">
        <w:t>Implantação</w:t>
      </w:r>
      <w:r w:rsidR="00593665" w:rsidRPr="006F3A2E">
        <w:t>/Distribuição</w:t>
      </w:r>
      <w:bookmarkEnd w:id="45"/>
      <w:r w:rsidRPr="006F3A2E">
        <w:t xml:space="preserve"> </w:t>
      </w:r>
    </w:p>
    <w:p w14:paraId="41207C1C" w14:textId="77777777" w:rsidR="0071366E" w:rsidRPr="006F3A2E" w:rsidRDefault="0071366E" w:rsidP="0071366E">
      <w:pPr>
        <w:pStyle w:val="InfoBlue"/>
      </w:pPr>
      <w:r w:rsidRPr="006F3A2E">
        <w:t>[</w:t>
      </w:r>
      <w:r w:rsidR="00E72C53" w:rsidRPr="00C66241">
        <w:t xml:space="preserve">Representar a arquitetura dos processadores, dispositivos e os componentes de software que rodam na arquitetura utilizada no </w:t>
      </w:r>
      <w:r w:rsidR="00593665" w:rsidRPr="00C66241">
        <w:t xml:space="preserve">sistema, </w:t>
      </w:r>
      <w:proofErr w:type="gramStart"/>
      <w:r w:rsidR="00593665" w:rsidRPr="00C66241">
        <w:t>a  modelagem</w:t>
      </w:r>
      <w:proofErr w:type="gramEnd"/>
      <w:r w:rsidR="00593665" w:rsidRPr="00C66241">
        <w:t xml:space="preserve"> das plataformas físicas e conexões de rede que do sistema</w:t>
      </w:r>
      <w:r w:rsidRPr="006F3A2E">
        <w:t>]</w:t>
      </w:r>
    </w:p>
    <w:p w14:paraId="16462799" w14:textId="77777777" w:rsidR="00E369CC" w:rsidRPr="006F3A2E" w:rsidRDefault="00E369CC" w:rsidP="00E369CC">
      <w:pPr>
        <w:pStyle w:val="Corpodetexto"/>
        <w:rPr>
          <w:lang w:val="pt-BR"/>
        </w:rPr>
      </w:pPr>
    </w:p>
    <w:p w14:paraId="1C69E1DD" w14:textId="77777777" w:rsidR="00E369CC" w:rsidRPr="006F3A2E" w:rsidRDefault="0074742F" w:rsidP="00C20276">
      <w:pPr>
        <w:pStyle w:val="Ttulo2"/>
      </w:pPr>
      <w:bookmarkStart w:id="46" w:name="_Toc196243693"/>
      <w:r w:rsidRPr="006F3A2E">
        <w:t>Diagrama de Objetos</w:t>
      </w:r>
      <w:r w:rsidR="00E369CC" w:rsidRPr="006F3A2E">
        <w:t>.</w:t>
      </w:r>
      <w:bookmarkEnd w:id="46"/>
      <w:r w:rsidR="00E369CC" w:rsidRPr="006F3A2E">
        <w:t xml:space="preserve"> </w:t>
      </w:r>
    </w:p>
    <w:p w14:paraId="250AA77D" w14:textId="77777777" w:rsidR="00E369CC" w:rsidRPr="006F3A2E" w:rsidRDefault="00E369CC" w:rsidP="00E369CC">
      <w:pPr>
        <w:pStyle w:val="InfoBlue"/>
      </w:pPr>
      <w:r w:rsidRPr="006F3A2E">
        <w:t>[Representa</w:t>
      </w:r>
      <w:r w:rsidR="0074742F" w:rsidRPr="006F3A2E">
        <w:t>r os objetos que foram instanciados das classes</w:t>
      </w:r>
      <w:r w:rsidRPr="006F3A2E">
        <w:t>]</w:t>
      </w:r>
    </w:p>
    <w:p w14:paraId="24C835D6" w14:textId="77777777" w:rsidR="00E369CC" w:rsidRPr="006F3A2E" w:rsidRDefault="00E369CC" w:rsidP="00E369CC">
      <w:pPr>
        <w:pStyle w:val="Corpodetexto"/>
        <w:rPr>
          <w:lang w:val="pt-BR"/>
        </w:rPr>
      </w:pPr>
    </w:p>
    <w:p w14:paraId="2FC61AE6" w14:textId="77777777" w:rsidR="00E369CC" w:rsidRPr="006F3A2E" w:rsidRDefault="0074742F" w:rsidP="00C20276">
      <w:pPr>
        <w:pStyle w:val="Ttulo2"/>
      </w:pPr>
      <w:bookmarkStart w:id="47" w:name="_Toc196243694"/>
      <w:r w:rsidRPr="006F3A2E">
        <w:t>Diagrama de Estrutura Composta</w:t>
      </w:r>
      <w:r w:rsidR="00E369CC" w:rsidRPr="006F3A2E">
        <w:t>.</w:t>
      </w:r>
      <w:bookmarkEnd w:id="47"/>
      <w:r w:rsidR="00E369CC" w:rsidRPr="006F3A2E">
        <w:t xml:space="preserve"> </w:t>
      </w:r>
    </w:p>
    <w:p w14:paraId="5E02C052" w14:textId="77777777" w:rsidR="00E369CC" w:rsidRPr="006F3A2E" w:rsidRDefault="00E369CC" w:rsidP="00E369CC">
      <w:pPr>
        <w:pStyle w:val="InfoBlue"/>
      </w:pPr>
      <w:r w:rsidRPr="006F3A2E">
        <w:t>[</w:t>
      </w:r>
      <w:proofErr w:type="gramStart"/>
      <w:r w:rsidRPr="006F3A2E">
        <w:t xml:space="preserve">Representar  </w:t>
      </w:r>
      <w:r w:rsidR="0074742F" w:rsidRPr="00C66241">
        <w:t>os</w:t>
      </w:r>
      <w:proofErr w:type="gramEnd"/>
      <w:r w:rsidR="0074742F" w:rsidRPr="00C66241">
        <w:t xml:space="preserve"> relacionamentos entre os elementos/colaboração interna de classes, interfaces ou componentes para especificar uma funcionalidade do sistema</w:t>
      </w:r>
      <w:r w:rsidRPr="006F3A2E">
        <w:t>]</w:t>
      </w:r>
    </w:p>
    <w:p w14:paraId="2A98F0AB" w14:textId="77777777" w:rsidR="00E369CC" w:rsidRPr="006F3A2E" w:rsidRDefault="00E369CC" w:rsidP="00E369CC">
      <w:pPr>
        <w:pStyle w:val="Corpodetexto"/>
        <w:rPr>
          <w:lang w:val="pt-BR"/>
        </w:rPr>
      </w:pPr>
    </w:p>
    <w:p w14:paraId="485592A8" w14:textId="77777777" w:rsidR="00E369CC" w:rsidRPr="006F3A2E" w:rsidRDefault="0074742F" w:rsidP="00C20276">
      <w:pPr>
        <w:pStyle w:val="Ttulo2"/>
      </w:pPr>
      <w:bookmarkStart w:id="48" w:name="_Toc196243695"/>
      <w:r w:rsidRPr="006F3A2E">
        <w:t>Diagrama de Interação Geral</w:t>
      </w:r>
      <w:r w:rsidR="00E369CC" w:rsidRPr="006F3A2E">
        <w:t>.</w:t>
      </w:r>
      <w:bookmarkEnd w:id="48"/>
      <w:r w:rsidR="00E369CC" w:rsidRPr="006F3A2E">
        <w:t xml:space="preserve"> </w:t>
      </w:r>
    </w:p>
    <w:p w14:paraId="15E81C43" w14:textId="77777777" w:rsidR="00E369CC" w:rsidRPr="006F3A2E" w:rsidRDefault="00E369CC" w:rsidP="00E369CC">
      <w:pPr>
        <w:pStyle w:val="InfoBlue"/>
      </w:pPr>
      <w:r w:rsidRPr="006F3A2E">
        <w:t>[</w:t>
      </w:r>
      <w:r w:rsidR="0074742F" w:rsidRPr="006F3A2E">
        <w:t>Representar o envio ou o recebimento de dados entre um ator e um caso de uso</w:t>
      </w:r>
      <w:r w:rsidRPr="006F3A2E">
        <w:t>]</w:t>
      </w:r>
    </w:p>
    <w:p w14:paraId="0490F908" w14:textId="77777777" w:rsidR="0071366E" w:rsidRPr="006F3A2E" w:rsidRDefault="0071366E" w:rsidP="0071366E">
      <w:pPr>
        <w:pStyle w:val="InfoBlue"/>
      </w:pPr>
    </w:p>
    <w:p w14:paraId="48AE4E58" w14:textId="77777777" w:rsidR="0074742F" w:rsidRPr="006F3A2E" w:rsidRDefault="0074742F" w:rsidP="00C20276">
      <w:pPr>
        <w:pStyle w:val="Ttulo2"/>
      </w:pPr>
      <w:bookmarkStart w:id="49" w:name="_Toc196243696"/>
      <w:r w:rsidRPr="006F3A2E">
        <w:t>Diagrama de Tempo ou Temporal.</w:t>
      </w:r>
      <w:bookmarkEnd w:id="49"/>
      <w:r w:rsidRPr="006F3A2E">
        <w:t xml:space="preserve"> </w:t>
      </w:r>
    </w:p>
    <w:p w14:paraId="620066C6" w14:textId="77777777" w:rsidR="0074742F" w:rsidRPr="006F3A2E" w:rsidRDefault="0074742F" w:rsidP="0074742F">
      <w:pPr>
        <w:pStyle w:val="InfoBlue"/>
      </w:pPr>
      <w:r w:rsidRPr="006F3A2E">
        <w:t>[</w:t>
      </w:r>
      <w:r w:rsidRPr="00C66241">
        <w:t>Representa</w:t>
      </w:r>
      <w:r w:rsidR="006F3A2E" w:rsidRPr="00C66241">
        <w:t>r</w:t>
      </w:r>
      <w:r w:rsidRPr="00C66241">
        <w:t xml:space="preserve"> o comportamento dos objetos e sua interação em uma escala de tempo, focalizando as condições que mudam no decorrer desse período</w:t>
      </w:r>
      <w:r w:rsidRPr="006F3A2E">
        <w:t>]</w:t>
      </w:r>
    </w:p>
    <w:p w14:paraId="4473ADD8" w14:textId="77777777" w:rsidR="0071366E" w:rsidRPr="006F3A2E" w:rsidRDefault="0071366E" w:rsidP="0071366E">
      <w:pPr>
        <w:pStyle w:val="Corpodetexto"/>
        <w:rPr>
          <w:lang w:val="pt-BR"/>
        </w:rPr>
      </w:pPr>
    </w:p>
    <w:p w14:paraId="24E1113C" w14:textId="77777777" w:rsidR="0071366E" w:rsidRPr="0071366E" w:rsidRDefault="0071366E" w:rsidP="0071366E">
      <w:pPr>
        <w:pStyle w:val="Corpodetexto"/>
        <w:rPr>
          <w:lang w:val="pt-BR"/>
        </w:rPr>
      </w:pPr>
    </w:p>
    <w:sectPr w:rsidR="0071366E" w:rsidRPr="0071366E" w:rsidSect="003A41B7">
      <w:headerReference w:type="default" r:id="rId11"/>
      <w:headerReference w:type="first" r:id="rId12"/>
      <w:pgSz w:w="12240" w:h="15840" w:code="1"/>
      <w:pgMar w:top="1417" w:right="1440" w:bottom="1417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92D7A" w14:textId="77777777" w:rsidR="008C3D69" w:rsidRDefault="008C3D69">
      <w:pPr>
        <w:spacing w:line="240" w:lineRule="auto"/>
      </w:pPr>
      <w:r>
        <w:separator/>
      </w:r>
    </w:p>
  </w:endnote>
  <w:endnote w:type="continuationSeparator" w:id="0">
    <w:p w14:paraId="0EBF2915" w14:textId="77777777" w:rsidR="008C3D69" w:rsidRDefault="008C3D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5EC26" w14:textId="77777777" w:rsidR="008C3D69" w:rsidRDefault="008C3D69">
      <w:pPr>
        <w:spacing w:line="240" w:lineRule="auto"/>
      </w:pPr>
      <w:r>
        <w:separator/>
      </w:r>
    </w:p>
  </w:footnote>
  <w:footnote w:type="continuationSeparator" w:id="0">
    <w:p w14:paraId="599A1449" w14:textId="77777777" w:rsidR="008C3D69" w:rsidRDefault="008C3D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F3A2E" w14:paraId="552BAA75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4C23ED" w14:textId="4249C219" w:rsidR="006F3A2E" w:rsidRPr="0092161B" w:rsidRDefault="006F3A2E">
          <w:pPr>
            <w:rPr>
              <w:lang w:val="pt-BR"/>
            </w:rPr>
          </w:pPr>
          <w:r>
            <w:rPr>
              <w:i/>
              <w:iCs/>
            </w:rPr>
            <w:fldChar w:fldCharType="begin"/>
          </w:r>
          <w:r>
            <w:rPr>
              <w:i/>
              <w:iCs/>
            </w:rPr>
            <w:instrText xml:space="preserve"> DOCPROPERTY  Company  \* MERGEFORMAT </w:instrText>
          </w:r>
          <w:r>
            <w:rPr>
              <w:i/>
              <w:iCs/>
            </w:rPr>
            <w:fldChar w:fldCharType="separate"/>
          </w:r>
          <w:r w:rsidRPr="0092161B">
            <w:rPr>
              <w:i/>
              <w:iCs/>
              <w:lang w:val="pt-BR"/>
            </w:rPr>
            <w:t>&lt;Nome da Inst. Parceira&gt;</w:t>
          </w:r>
          <w:r>
            <w:rPr>
              <w:i/>
              <w:iCs/>
            </w:rPr>
            <w:fldChar w:fldCharType="end"/>
          </w:r>
          <w:r w:rsidR="0092161B" w:rsidRPr="0092161B">
            <w:rPr>
              <w:i/>
              <w:iCs/>
              <w:lang w:val="pt-BR"/>
            </w:rPr>
            <w:t xml:space="preserve"> U</w:t>
          </w:r>
          <w:r w:rsidR="0092161B">
            <w:rPr>
              <w:i/>
              <w:iCs/>
              <w:lang w:val="pt-BR"/>
            </w:rPr>
            <w:t xml:space="preserve">niversidade São </w:t>
          </w:r>
          <w:proofErr w:type="gramStart"/>
          <w:r w:rsidR="0092161B">
            <w:rPr>
              <w:i/>
              <w:iCs/>
              <w:lang w:val="pt-BR"/>
            </w:rPr>
            <w:t>judas</w:t>
          </w:r>
          <w:proofErr w:type="gramEnd"/>
          <w:r w:rsidR="0092161B">
            <w:rPr>
              <w:i/>
              <w:iCs/>
              <w:lang w:val="pt-BR"/>
            </w:rPr>
            <w:t xml:space="preserve"> Tadeu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60B28DE" w14:textId="2504983F" w:rsidR="006F3A2E" w:rsidRDefault="006F3A2E">
          <w:pPr>
            <w:tabs>
              <w:tab w:val="left" w:pos="1135"/>
            </w:tabs>
            <w:spacing w:before="40"/>
            <w:ind w:right="68"/>
          </w:pPr>
          <w:r w:rsidRPr="0092161B">
            <w:rPr>
              <w:i/>
              <w:iCs/>
              <w:lang w:val="pt-BR"/>
            </w:rPr>
            <w:t xml:space="preserve">  </w:t>
          </w:r>
          <w:proofErr w:type="spellStart"/>
          <w:r>
            <w:rPr>
              <w:i/>
              <w:iCs/>
              <w:lang w:val="pt-BR"/>
            </w:rPr>
            <w:t>Version</w:t>
          </w:r>
          <w:proofErr w:type="spellEnd"/>
          <w:r>
            <w:rPr>
              <w:i/>
              <w:iCs/>
              <w:lang w:val="pt-BR"/>
            </w:rPr>
            <w:t>:</w:t>
          </w:r>
          <w:r>
            <w:t xml:space="preserve">           1.0</w:t>
          </w:r>
        </w:p>
      </w:tc>
    </w:tr>
    <w:tr w:rsidR="006F3A2E" w14:paraId="5DECBEC9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737343B" w14:textId="1FE586DE" w:rsidR="006F3A2E" w:rsidRPr="00A52A49" w:rsidRDefault="006F3A2E">
          <w:pPr>
            <w:rPr>
              <w:lang w:val="pt-BR"/>
            </w:rPr>
          </w:pPr>
          <w:r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separate"/>
          </w:r>
          <w:r>
            <w:rPr>
              <w:lang w:val="pt-BR"/>
            </w:rPr>
            <w:t>&lt;Nome do Sistema&gt;</w:t>
          </w:r>
          <w:r>
            <w:rPr>
              <w:lang w:val="pt-BR"/>
            </w:rPr>
            <w:fldChar w:fldCharType="end"/>
          </w:r>
          <w:r w:rsidR="0092161B">
            <w:rPr>
              <w:lang w:val="pt-BR"/>
            </w:rPr>
            <w:t xml:space="preserve"> </w:t>
          </w:r>
          <w:proofErr w:type="spellStart"/>
          <w:r w:rsidR="0092161B">
            <w:rPr>
              <w:lang w:val="pt-BR"/>
            </w:rPr>
            <w:t>EasyRecycle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BDB7A39" w14:textId="498BCEF3" w:rsidR="006F3A2E" w:rsidRDefault="006F3A2E" w:rsidP="00C57917">
          <w:r w:rsidRPr="00A52A49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92161B">
            <w:rPr>
              <w:lang w:val="pt-BR"/>
            </w:rPr>
            <w:t>10/04/2025</w:t>
          </w:r>
        </w:p>
      </w:tc>
    </w:tr>
    <w:tr w:rsidR="006F3A2E" w14:paraId="282D9CA4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E601C61" w14:textId="77777777" w:rsidR="006F3A2E" w:rsidRDefault="006F3A2E">
          <w:r>
            <w:rPr>
              <w:lang w:val="pt-BR"/>
            </w:rPr>
            <w:t>Especificação do Sistema</w:t>
          </w:r>
        </w:p>
      </w:tc>
    </w:tr>
  </w:tbl>
  <w:p w14:paraId="78DF0C87" w14:textId="77777777" w:rsidR="006F3A2E" w:rsidRDefault="006F3A2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95BD7" w14:textId="77777777" w:rsidR="006F3A2E" w:rsidRDefault="006F3A2E" w:rsidP="003A41B7">
    <w:pPr>
      <w:rPr>
        <w:sz w:val="24"/>
        <w:szCs w:val="24"/>
      </w:rPr>
    </w:pPr>
  </w:p>
  <w:p w14:paraId="3E552F8E" w14:textId="77777777" w:rsidR="006F3A2E" w:rsidRDefault="006F3A2E" w:rsidP="003A41B7">
    <w:pPr>
      <w:pBdr>
        <w:top w:val="single" w:sz="6" w:space="1" w:color="auto"/>
      </w:pBdr>
      <w:rPr>
        <w:sz w:val="24"/>
        <w:szCs w:val="24"/>
      </w:rPr>
    </w:pPr>
  </w:p>
  <w:p w14:paraId="650E3C5E" w14:textId="77777777" w:rsidR="006F3A2E" w:rsidRDefault="005C3202" w:rsidP="003A41B7">
    <w:pPr>
      <w:pBdr>
        <w:bottom w:val="single" w:sz="6" w:space="1" w:color="auto"/>
      </w:pBdr>
      <w:jc w:val="right"/>
      <w:rPr>
        <w:sz w:val="24"/>
        <w:szCs w:val="24"/>
      </w:rPr>
    </w:pPr>
    <w:proofErr w:type="spellStart"/>
    <w:r>
      <w:rPr>
        <w:rFonts w:ascii="Arial" w:hAnsi="Arial"/>
        <w:b/>
        <w:bCs/>
        <w:sz w:val="36"/>
        <w:szCs w:val="36"/>
      </w:rPr>
      <w:t>Projeto</w:t>
    </w:r>
    <w:proofErr w:type="spellEnd"/>
    <w:r>
      <w:rPr>
        <w:rFonts w:ascii="Arial" w:hAnsi="Arial"/>
        <w:b/>
        <w:bCs/>
        <w:sz w:val="36"/>
        <w:szCs w:val="36"/>
      </w:rPr>
      <w:t xml:space="preserve"> </w:t>
    </w:r>
  </w:p>
  <w:p w14:paraId="6E2EBD8F" w14:textId="77777777" w:rsidR="006F3A2E" w:rsidRPr="003A41B7" w:rsidRDefault="006F3A2E" w:rsidP="003A41B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61C0893A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8C10325"/>
    <w:multiLevelType w:val="multilevel"/>
    <w:tmpl w:val="7E6E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563B3"/>
    <w:multiLevelType w:val="hybridMultilevel"/>
    <w:tmpl w:val="4696350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64413D"/>
    <w:multiLevelType w:val="multilevel"/>
    <w:tmpl w:val="E626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50C7773"/>
    <w:multiLevelType w:val="multilevel"/>
    <w:tmpl w:val="821613C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BAF6B2D"/>
    <w:multiLevelType w:val="multilevel"/>
    <w:tmpl w:val="E44E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216433097">
    <w:abstractNumId w:val="0"/>
  </w:num>
  <w:num w:numId="2" w16cid:durableId="1753769741">
    <w:abstractNumId w:val="4"/>
  </w:num>
  <w:num w:numId="3" w16cid:durableId="437138932">
    <w:abstractNumId w:val="5"/>
  </w:num>
  <w:num w:numId="4" w16cid:durableId="1347828907">
    <w:abstractNumId w:val="3"/>
  </w:num>
  <w:num w:numId="5" w16cid:durableId="1245557">
    <w:abstractNumId w:val="1"/>
  </w:num>
  <w:num w:numId="6" w16cid:durableId="1783301821">
    <w:abstractNumId w:val="0"/>
  </w:num>
  <w:num w:numId="7" w16cid:durableId="147753116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A49"/>
    <w:rsid w:val="00017B11"/>
    <w:rsid w:val="000421C1"/>
    <w:rsid w:val="000467F7"/>
    <w:rsid w:val="0005027F"/>
    <w:rsid w:val="000765CA"/>
    <w:rsid w:val="00087436"/>
    <w:rsid w:val="0009294A"/>
    <w:rsid w:val="000A4424"/>
    <w:rsid w:val="000A4F74"/>
    <w:rsid w:val="000D07B0"/>
    <w:rsid w:val="000E2BCF"/>
    <w:rsid w:val="000E4A5E"/>
    <w:rsid w:val="000F691E"/>
    <w:rsid w:val="00145BB6"/>
    <w:rsid w:val="00150036"/>
    <w:rsid w:val="00154BD0"/>
    <w:rsid w:val="00171BB6"/>
    <w:rsid w:val="00172A10"/>
    <w:rsid w:val="001A0AAC"/>
    <w:rsid w:val="001B3107"/>
    <w:rsid w:val="001D2952"/>
    <w:rsid w:val="001E2CD4"/>
    <w:rsid w:val="001F2BD9"/>
    <w:rsid w:val="00210FDD"/>
    <w:rsid w:val="00213F01"/>
    <w:rsid w:val="002166F3"/>
    <w:rsid w:val="002226CC"/>
    <w:rsid w:val="00225BED"/>
    <w:rsid w:val="002309FE"/>
    <w:rsid w:val="00240B64"/>
    <w:rsid w:val="0025755A"/>
    <w:rsid w:val="00267187"/>
    <w:rsid w:val="00274F17"/>
    <w:rsid w:val="00281C7A"/>
    <w:rsid w:val="00286756"/>
    <w:rsid w:val="00286A6A"/>
    <w:rsid w:val="002C5086"/>
    <w:rsid w:val="002D5EF8"/>
    <w:rsid w:val="002E0634"/>
    <w:rsid w:val="002F75C7"/>
    <w:rsid w:val="00332CB6"/>
    <w:rsid w:val="0033665E"/>
    <w:rsid w:val="00336EC2"/>
    <w:rsid w:val="0034142A"/>
    <w:rsid w:val="00345A40"/>
    <w:rsid w:val="003478F1"/>
    <w:rsid w:val="00351BDD"/>
    <w:rsid w:val="00354883"/>
    <w:rsid w:val="003656F8"/>
    <w:rsid w:val="0038719D"/>
    <w:rsid w:val="003A41B7"/>
    <w:rsid w:val="003B04A5"/>
    <w:rsid w:val="003B631D"/>
    <w:rsid w:val="003C2D98"/>
    <w:rsid w:val="003C3852"/>
    <w:rsid w:val="003E1D72"/>
    <w:rsid w:val="003E39EF"/>
    <w:rsid w:val="003F2FEB"/>
    <w:rsid w:val="003F4B51"/>
    <w:rsid w:val="004031CF"/>
    <w:rsid w:val="00425C1C"/>
    <w:rsid w:val="004375EE"/>
    <w:rsid w:val="0043769B"/>
    <w:rsid w:val="004420F5"/>
    <w:rsid w:val="004439D8"/>
    <w:rsid w:val="00461891"/>
    <w:rsid w:val="004643CE"/>
    <w:rsid w:val="0047143D"/>
    <w:rsid w:val="00494E2E"/>
    <w:rsid w:val="004A364C"/>
    <w:rsid w:val="004A5B55"/>
    <w:rsid w:val="004D00BF"/>
    <w:rsid w:val="00520CDB"/>
    <w:rsid w:val="00534010"/>
    <w:rsid w:val="00545E22"/>
    <w:rsid w:val="005464F2"/>
    <w:rsid w:val="0056547F"/>
    <w:rsid w:val="00566207"/>
    <w:rsid w:val="00573252"/>
    <w:rsid w:val="00583A0F"/>
    <w:rsid w:val="00584653"/>
    <w:rsid w:val="00593665"/>
    <w:rsid w:val="005A4395"/>
    <w:rsid w:val="005A599C"/>
    <w:rsid w:val="005C3202"/>
    <w:rsid w:val="005D10D3"/>
    <w:rsid w:val="005D252A"/>
    <w:rsid w:val="005E07A2"/>
    <w:rsid w:val="005F34F2"/>
    <w:rsid w:val="005F4800"/>
    <w:rsid w:val="00600BB7"/>
    <w:rsid w:val="00616976"/>
    <w:rsid w:val="00620A29"/>
    <w:rsid w:val="00676108"/>
    <w:rsid w:val="006B299A"/>
    <w:rsid w:val="006D0164"/>
    <w:rsid w:val="006D14FE"/>
    <w:rsid w:val="006D5B82"/>
    <w:rsid w:val="006E21BF"/>
    <w:rsid w:val="006E393C"/>
    <w:rsid w:val="006F3A2E"/>
    <w:rsid w:val="007041CE"/>
    <w:rsid w:val="00711E83"/>
    <w:rsid w:val="0071366E"/>
    <w:rsid w:val="00714ECB"/>
    <w:rsid w:val="00730995"/>
    <w:rsid w:val="007465AF"/>
    <w:rsid w:val="007466C4"/>
    <w:rsid w:val="0074742F"/>
    <w:rsid w:val="00766E7A"/>
    <w:rsid w:val="00777492"/>
    <w:rsid w:val="00792398"/>
    <w:rsid w:val="00792E18"/>
    <w:rsid w:val="00794A94"/>
    <w:rsid w:val="00795F60"/>
    <w:rsid w:val="007A5784"/>
    <w:rsid w:val="007A57CB"/>
    <w:rsid w:val="007F2218"/>
    <w:rsid w:val="008405D3"/>
    <w:rsid w:val="0086444F"/>
    <w:rsid w:val="008803D4"/>
    <w:rsid w:val="008937B8"/>
    <w:rsid w:val="008A4642"/>
    <w:rsid w:val="008C154A"/>
    <w:rsid w:val="008C3D69"/>
    <w:rsid w:val="008D0680"/>
    <w:rsid w:val="008D456C"/>
    <w:rsid w:val="008D71AC"/>
    <w:rsid w:val="008F0EAF"/>
    <w:rsid w:val="008F5E22"/>
    <w:rsid w:val="00902E69"/>
    <w:rsid w:val="00905C88"/>
    <w:rsid w:val="0092161B"/>
    <w:rsid w:val="00935556"/>
    <w:rsid w:val="00972F89"/>
    <w:rsid w:val="00973F4C"/>
    <w:rsid w:val="0098407A"/>
    <w:rsid w:val="009A3BFF"/>
    <w:rsid w:val="009A3E50"/>
    <w:rsid w:val="009A41C9"/>
    <w:rsid w:val="009B63F2"/>
    <w:rsid w:val="009C08C4"/>
    <w:rsid w:val="009D4214"/>
    <w:rsid w:val="009D44B8"/>
    <w:rsid w:val="009E6255"/>
    <w:rsid w:val="00A05CE3"/>
    <w:rsid w:val="00A07D14"/>
    <w:rsid w:val="00A11C04"/>
    <w:rsid w:val="00A22F68"/>
    <w:rsid w:val="00A4765C"/>
    <w:rsid w:val="00A52A49"/>
    <w:rsid w:val="00A64A3B"/>
    <w:rsid w:val="00A67707"/>
    <w:rsid w:val="00A7254E"/>
    <w:rsid w:val="00A75CDF"/>
    <w:rsid w:val="00A97CBB"/>
    <w:rsid w:val="00AA76CA"/>
    <w:rsid w:val="00AC5624"/>
    <w:rsid w:val="00AD424F"/>
    <w:rsid w:val="00AE2CCE"/>
    <w:rsid w:val="00AF04DF"/>
    <w:rsid w:val="00B00C72"/>
    <w:rsid w:val="00B078B9"/>
    <w:rsid w:val="00B33BC2"/>
    <w:rsid w:val="00B47EE7"/>
    <w:rsid w:val="00B70F24"/>
    <w:rsid w:val="00B71EB0"/>
    <w:rsid w:val="00B96A9D"/>
    <w:rsid w:val="00B96DF7"/>
    <w:rsid w:val="00B97CFF"/>
    <w:rsid w:val="00BA0544"/>
    <w:rsid w:val="00BD188D"/>
    <w:rsid w:val="00BD3FDA"/>
    <w:rsid w:val="00BF1E1E"/>
    <w:rsid w:val="00C02482"/>
    <w:rsid w:val="00C03F61"/>
    <w:rsid w:val="00C20276"/>
    <w:rsid w:val="00C2797F"/>
    <w:rsid w:val="00C57917"/>
    <w:rsid w:val="00C66241"/>
    <w:rsid w:val="00C812D4"/>
    <w:rsid w:val="00C91516"/>
    <w:rsid w:val="00C964FD"/>
    <w:rsid w:val="00C97783"/>
    <w:rsid w:val="00CC76F3"/>
    <w:rsid w:val="00CF4B5C"/>
    <w:rsid w:val="00CF5276"/>
    <w:rsid w:val="00D12FAA"/>
    <w:rsid w:val="00D14E72"/>
    <w:rsid w:val="00D304B5"/>
    <w:rsid w:val="00D421F5"/>
    <w:rsid w:val="00D502B3"/>
    <w:rsid w:val="00D53111"/>
    <w:rsid w:val="00D54B58"/>
    <w:rsid w:val="00D81C3D"/>
    <w:rsid w:val="00DC7219"/>
    <w:rsid w:val="00DD0256"/>
    <w:rsid w:val="00DD1018"/>
    <w:rsid w:val="00DD15AD"/>
    <w:rsid w:val="00DD48EF"/>
    <w:rsid w:val="00DD5EE8"/>
    <w:rsid w:val="00DE4626"/>
    <w:rsid w:val="00DF513C"/>
    <w:rsid w:val="00E059A9"/>
    <w:rsid w:val="00E23086"/>
    <w:rsid w:val="00E369CC"/>
    <w:rsid w:val="00E452A5"/>
    <w:rsid w:val="00E65C3C"/>
    <w:rsid w:val="00E72C53"/>
    <w:rsid w:val="00E948C5"/>
    <w:rsid w:val="00EA1F86"/>
    <w:rsid w:val="00EE195C"/>
    <w:rsid w:val="00EF5D9A"/>
    <w:rsid w:val="00F02000"/>
    <w:rsid w:val="00F05C21"/>
    <w:rsid w:val="00F3720D"/>
    <w:rsid w:val="00F50D79"/>
    <w:rsid w:val="00F525F3"/>
    <w:rsid w:val="00F562E4"/>
    <w:rsid w:val="00F70163"/>
    <w:rsid w:val="00F9630E"/>
    <w:rsid w:val="00FA6C34"/>
    <w:rsid w:val="00FE5A89"/>
    <w:rsid w:val="00FF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B6A7E4"/>
  <w15:docId w15:val="{7BDF45D1-DEB0-4D07-88DA-AE49489D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B11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3720D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Cs w:val="24"/>
      <w:lang w:val="pt-BR"/>
    </w:rPr>
  </w:style>
  <w:style w:type="paragraph" w:styleId="Ttulo2">
    <w:name w:val="heading 2"/>
    <w:basedOn w:val="Ttulo1"/>
    <w:next w:val="Normal"/>
    <w:qFormat/>
    <w:rsid w:val="00017B11"/>
    <w:pPr>
      <w:numPr>
        <w:ilvl w:val="1"/>
      </w:numPr>
      <w:outlineLvl w:val="1"/>
    </w:pPr>
    <w:rPr>
      <w:szCs w:val="20"/>
    </w:rPr>
  </w:style>
  <w:style w:type="paragraph" w:styleId="Ttulo3">
    <w:name w:val="heading 3"/>
    <w:basedOn w:val="Ttulo1"/>
    <w:next w:val="Normal"/>
    <w:link w:val="Ttulo3Char"/>
    <w:qFormat/>
    <w:rsid w:val="00017B11"/>
    <w:pPr>
      <w:numPr>
        <w:ilvl w:val="2"/>
      </w:numPr>
      <w:outlineLvl w:val="2"/>
    </w:pPr>
    <w:rPr>
      <w:b w:val="0"/>
      <w:bCs w:val="0"/>
      <w:i/>
      <w:iCs/>
      <w:szCs w:val="20"/>
    </w:rPr>
  </w:style>
  <w:style w:type="paragraph" w:styleId="Ttulo4">
    <w:name w:val="heading 4"/>
    <w:basedOn w:val="Ttulo1"/>
    <w:next w:val="Normal"/>
    <w:link w:val="Ttulo4Char"/>
    <w:qFormat/>
    <w:rsid w:val="00017B11"/>
    <w:pPr>
      <w:numPr>
        <w:ilvl w:val="3"/>
      </w:numPr>
      <w:outlineLvl w:val="3"/>
    </w:pPr>
    <w:rPr>
      <w:b w:val="0"/>
      <w:bCs w:val="0"/>
      <w:szCs w:val="20"/>
    </w:rPr>
  </w:style>
  <w:style w:type="paragraph" w:styleId="Ttulo5">
    <w:name w:val="heading 5"/>
    <w:basedOn w:val="Normal"/>
    <w:next w:val="Normal"/>
    <w:qFormat/>
    <w:rsid w:val="00017B11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017B11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017B11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7B1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7B11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17B11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017B11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017B11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017B11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F3720D"/>
    <w:pPr>
      <w:tabs>
        <w:tab w:val="left" w:pos="432"/>
        <w:tab w:val="right" w:pos="9360"/>
      </w:tabs>
      <w:spacing w:before="12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017B11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017B11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link w:val="CabealhoChar"/>
    <w:semiHidden/>
    <w:rsid w:val="00017B1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rsid w:val="00017B1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017B11"/>
  </w:style>
  <w:style w:type="paragraph" w:styleId="Sumrio4">
    <w:name w:val="toc 4"/>
    <w:basedOn w:val="Normal"/>
    <w:next w:val="Normal"/>
    <w:autoRedefine/>
    <w:semiHidden/>
    <w:rsid w:val="00017B11"/>
    <w:pPr>
      <w:ind w:left="600"/>
    </w:pPr>
  </w:style>
  <w:style w:type="paragraph" w:styleId="Sumrio5">
    <w:name w:val="toc 5"/>
    <w:basedOn w:val="Normal"/>
    <w:next w:val="Normal"/>
    <w:autoRedefine/>
    <w:semiHidden/>
    <w:rsid w:val="00017B11"/>
    <w:pPr>
      <w:ind w:left="800"/>
    </w:pPr>
  </w:style>
  <w:style w:type="paragraph" w:customStyle="1" w:styleId="Tabletext">
    <w:name w:val="Tabletext"/>
    <w:basedOn w:val="Normal"/>
    <w:rsid w:val="00017B11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017B11"/>
    <w:pPr>
      <w:keepLines/>
      <w:spacing w:after="120"/>
      <w:ind w:left="720"/>
    </w:pPr>
  </w:style>
  <w:style w:type="paragraph" w:styleId="Sumrio6">
    <w:name w:val="toc 6"/>
    <w:basedOn w:val="Normal"/>
    <w:next w:val="Normal"/>
    <w:autoRedefine/>
    <w:semiHidden/>
    <w:rsid w:val="00017B11"/>
    <w:pPr>
      <w:ind w:left="1000"/>
    </w:pPr>
  </w:style>
  <w:style w:type="paragraph" w:styleId="Sumrio7">
    <w:name w:val="toc 7"/>
    <w:basedOn w:val="Normal"/>
    <w:next w:val="Normal"/>
    <w:autoRedefine/>
    <w:semiHidden/>
    <w:rsid w:val="00017B11"/>
    <w:pPr>
      <w:ind w:left="1200"/>
    </w:pPr>
  </w:style>
  <w:style w:type="paragraph" w:styleId="Sumrio8">
    <w:name w:val="toc 8"/>
    <w:basedOn w:val="Normal"/>
    <w:next w:val="Normal"/>
    <w:autoRedefine/>
    <w:semiHidden/>
    <w:rsid w:val="00017B11"/>
    <w:pPr>
      <w:ind w:left="1400"/>
    </w:pPr>
  </w:style>
  <w:style w:type="paragraph" w:styleId="Sumrio9">
    <w:name w:val="toc 9"/>
    <w:basedOn w:val="Normal"/>
    <w:next w:val="Normal"/>
    <w:autoRedefine/>
    <w:semiHidden/>
    <w:rsid w:val="00017B11"/>
    <w:pPr>
      <w:ind w:left="1600"/>
    </w:pPr>
  </w:style>
  <w:style w:type="paragraph" w:customStyle="1" w:styleId="Bullet1">
    <w:name w:val="Bullet1"/>
    <w:basedOn w:val="Normal"/>
    <w:rsid w:val="00017B11"/>
    <w:pPr>
      <w:ind w:left="720" w:hanging="432"/>
    </w:pPr>
  </w:style>
  <w:style w:type="paragraph" w:customStyle="1" w:styleId="Bullet2">
    <w:name w:val="Bullet2"/>
    <w:basedOn w:val="Normal"/>
    <w:rsid w:val="00017B11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017B11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017B11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017B1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017B11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017B11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017B1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17B11"/>
    <w:pPr>
      <w:spacing w:before="80" w:line="240" w:lineRule="auto"/>
      <w:ind w:left="2250"/>
      <w:jc w:val="both"/>
    </w:pPr>
  </w:style>
  <w:style w:type="paragraph" w:styleId="Recuodecorpodetexto">
    <w:name w:val="Body Text Indent"/>
    <w:basedOn w:val="Normal"/>
    <w:semiHidden/>
    <w:rsid w:val="00017B11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017B11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017B11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730995"/>
    <w:pPr>
      <w:spacing w:after="120"/>
      <w:ind w:left="720"/>
      <w:jc w:val="both"/>
    </w:pPr>
    <w:rPr>
      <w:i/>
      <w:iCs/>
      <w:color w:val="0000FF"/>
      <w:lang w:val="pt-BR"/>
    </w:rPr>
  </w:style>
  <w:style w:type="character" w:styleId="Hyperlink">
    <w:name w:val="Hyperlink"/>
    <w:basedOn w:val="Fontepargpadro"/>
    <w:semiHidden/>
    <w:rsid w:val="00017B11"/>
    <w:rPr>
      <w:color w:val="0000FF"/>
      <w:u w:val="single"/>
    </w:rPr>
  </w:style>
  <w:style w:type="character" w:customStyle="1" w:styleId="tw4winNone">
    <w:name w:val="tw4winNone"/>
    <w:basedOn w:val="Fontepargpadro"/>
    <w:rsid w:val="00017B11"/>
  </w:style>
  <w:style w:type="character" w:customStyle="1" w:styleId="tw4winExternal">
    <w:name w:val="tw4winExternal"/>
    <w:basedOn w:val="Fontepargpadro"/>
    <w:rsid w:val="00017B11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017B11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017B11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017B11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017B11"/>
    <w:rPr>
      <w:color w:val="0000FF"/>
    </w:rPr>
  </w:style>
  <w:style w:type="character" w:customStyle="1" w:styleId="tw4winPopup">
    <w:name w:val="tw4winPopup"/>
    <w:rsid w:val="00017B11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017B11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017B11"/>
    <w:rPr>
      <w:rFonts w:ascii="Courier New" w:hAnsi="Courier New"/>
      <w:noProof/>
      <w:color w:val="800000"/>
    </w:rPr>
  </w:style>
  <w:style w:type="paragraph" w:customStyle="1" w:styleId="infoblue0">
    <w:name w:val="infoblue"/>
    <w:basedOn w:val="Normal"/>
    <w:rsid w:val="00A52A49"/>
    <w:pPr>
      <w:widowControl/>
      <w:spacing w:after="120"/>
      <w:ind w:left="720"/>
    </w:pPr>
    <w:rPr>
      <w:i/>
      <w:iCs/>
      <w:color w:val="0000FF"/>
    </w:rPr>
  </w:style>
  <w:style w:type="character" w:styleId="TextodoEspaoReservado">
    <w:name w:val="Placeholder Text"/>
    <w:basedOn w:val="Fontepargpadro"/>
    <w:uiPriority w:val="99"/>
    <w:semiHidden/>
    <w:rsid w:val="005464F2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E948C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948C5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948C5"/>
    <w:rPr>
      <w:snapToGrid w:val="0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948C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948C5"/>
    <w:rPr>
      <w:b/>
      <w:bCs/>
      <w:snapToGrid w:val="0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48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48C5"/>
    <w:rPr>
      <w:rFonts w:ascii="Segoe UI" w:hAnsi="Segoe UI" w:cs="Segoe UI"/>
      <w:snapToGrid w:val="0"/>
      <w:sz w:val="18"/>
      <w:szCs w:val="18"/>
      <w:lang w:val="en-US" w:eastAsia="en-US"/>
    </w:rPr>
  </w:style>
  <w:style w:type="character" w:customStyle="1" w:styleId="TtuloChar">
    <w:name w:val="Título Char"/>
    <w:basedOn w:val="Fontepargpadro"/>
    <w:link w:val="Ttulo"/>
    <w:rsid w:val="00B70F24"/>
    <w:rPr>
      <w:rFonts w:ascii="Arial" w:hAnsi="Arial"/>
      <w:b/>
      <w:bCs/>
      <w:snapToGrid w:val="0"/>
      <w:sz w:val="36"/>
      <w:szCs w:val="36"/>
      <w:lang w:val="en-US" w:eastAsia="en-US"/>
    </w:rPr>
  </w:style>
  <w:style w:type="character" w:customStyle="1" w:styleId="CabealhoChar">
    <w:name w:val="Cabeçalho Char"/>
    <w:basedOn w:val="Fontepargpadro"/>
    <w:link w:val="Cabealho"/>
    <w:semiHidden/>
    <w:rsid w:val="00B70F24"/>
    <w:rPr>
      <w:snapToGrid w:val="0"/>
      <w:lang w:val="en-US" w:eastAsia="en-US"/>
    </w:rPr>
  </w:style>
  <w:style w:type="character" w:customStyle="1" w:styleId="RodapChar">
    <w:name w:val="Rodapé Char"/>
    <w:basedOn w:val="Fontepargpadro"/>
    <w:link w:val="Rodap"/>
    <w:semiHidden/>
    <w:rsid w:val="00B70F24"/>
    <w:rPr>
      <w:snapToGrid w:val="0"/>
      <w:lang w:val="en-US" w:eastAsia="en-US"/>
    </w:rPr>
  </w:style>
  <w:style w:type="paragraph" w:customStyle="1" w:styleId="Corpodetexto1">
    <w:name w:val="Corpo de texto1"/>
    <w:rsid w:val="00C97783"/>
    <w:pPr>
      <w:keepLines/>
      <w:autoSpaceDE w:val="0"/>
      <w:autoSpaceDN w:val="0"/>
      <w:spacing w:after="120" w:line="220" w:lineRule="atLeast"/>
    </w:pPr>
    <w:rPr>
      <w:snapToGrid w:val="0"/>
      <w:lang w:val="en-GB" w:eastAsia="en-US"/>
    </w:rPr>
  </w:style>
  <w:style w:type="table" w:styleId="Tabelacomgrade">
    <w:name w:val="Table Grid"/>
    <w:basedOn w:val="Tabelanormal"/>
    <w:uiPriority w:val="39"/>
    <w:rsid w:val="003656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rsid w:val="00C03F61"/>
    <w:rPr>
      <w:rFonts w:ascii="Arial" w:hAnsi="Arial"/>
      <w:snapToGrid w:val="0"/>
      <w:lang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902E69"/>
    <w:rPr>
      <w:snapToGrid w:val="0"/>
      <w:lang w:val="en-US" w:eastAsia="en-US"/>
    </w:rPr>
  </w:style>
  <w:style w:type="character" w:customStyle="1" w:styleId="Ttulo3Char">
    <w:name w:val="Título 3 Char"/>
    <w:basedOn w:val="Fontepargpadro"/>
    <w:link w:val="Ttulo3"/>
    <w:rsid w:val="00902E69"/>
    <w:rPr>
      <w:rFonts w:ascii="Arial" w:hAnsi="Arial"/>
      <w:i/>
      <w:iCs/>
      <w:snapToGrid w:val="0"/>
      <w:lang w:eastAsia="en-US"/>
    </w:rPr>
  </w:style>
  <w:style w:type="character" w:styleId="nfase">
    <w:name w:val="Emphasis"/>
    <w:basedOn w:val="Fontepargpadro"/>
    <w:uiPriority w:val="20"/>
    <w:qFormat/>
    <w:rsid w:val="00902E69"/>
    <w:rPr>
      <w:i/>
      <w:iCs/>
    </w:rPr>
  </w:style>
  <w:style w:type="character" w:styleId="Forte">
    <w:name w:val="Strong"/>
    <w:basedOn w:val="Fontepargpadro"/>
    <w:uiPriority w:val="22"/>
    <w:qFormat/>
    <w:rsid w:val="00902E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2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8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6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9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01-Desenvolvimento\Templates\Engenharia\Esp-Componen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9A2AD-436F-4422-9AF6-D0605391E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Esp-Componente.dot</Template>
  <TotalTime>429</TotalTime>
  <Pages>10</Pages>
  <Words>2244</Words>
  <Characters>12118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&lt;Nome do Componente&gt;</vt:lpstr>
      <vt:lpstr>Especificação de Caso de Uso de Negócios: &lt;Nome do Caso de Uso de Negócios&gt;</vt:lpstr>
    </vt:vector>
  </TitlesOfParts>
  <Manager>CITAR – INPE /</Manager>
  <Company>&lt;Nome da Inst. Parceira&gt;</Company>
  <LinksUpToDate>false</LinksUpToDate>
  <CharactersWithSpaces>14334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Componente&gt;</dc:title>
  <dc:subject>&lt;Nome do Projeto&gt;</dc:subject>
  <dc:creator>&lt;Nome do Autor&gt;</dc:creator>
  <cp:keywords>Processo de  Desenvolvimento de Software</cp:keywords>
  <dc:description>Este documento é resultado da proposta de Doutorado de M: Magda Ap. Silvério Miyashiro, pelo INPE</dc:description>
  <cp:lastModifiedBy>Andrey de Freitas Souza</cp:lastModifiedBy>
  <cp:revision>78</cp:revision>
  <dcterms:created xsi:type="dcterms:W3CDTF">2017-07-06T20:24:00Z</dcterms:created>
  <dcterms:modified xsi:type="dcterms:W3CDTF">2025-04-22T23:19:00Z</dcterms:modified>
  <cp:category>Especificação de Componente</cp:category>
</cp:coreProperties>
</file>